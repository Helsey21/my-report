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FF00"/>
  <w:body>
    <w:p w14:paraId="1F739911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  <w:r w:rsidRPr="007A766B">
        <w:rPr>
          <w:sz w:val="32"/>
          <w:szCs w:val="28"/>
        </w:rPr>
        <w:t>МОСКОВСКИЙ АВИАЦИОННЫЙ ИНСТИТУТ</w:t>
      </w:r>
    </w:p>
    <w:p w14:paraId="30C3E1FD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  <w:r w:rsidRPr="007A766B">
        <w:rPr>
          <w:sz w:val="32"/>
          <w:szCs w:val="28"/>
        </w:rPr>
        <w:t xml:space="preserve">(НАЦИОНАЛЬНЫЙ ИССЛЕДОВАТЕЛЬСКИЙ ИНСТИТУТ) </w:t>
      </w:r>
    </w:p>
    <w:p w14:paraId="6C473176" w14:textId="14945609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  <w:r w:rsidRPr="007A766B">
        <w:rPr>
          <w:sz w:val="32"/>
          <w:szCs w:val="28"/>
        </w:rPr>
        <w:t>КАФЕДРА 406</w:t>
      </w:r>
    </w:p>
    <w:p w14:paraId="02417ED9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25ABEB6E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4F738EF7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1F406676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04A77059" w14:textId="5A75891F" w:rsidR="0092668F" w:rsidRPr="007A766B" w:rsidRDefault="0092668F" w:rsidP="0092668F">
      <w:pPr>
        <w:spacing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Реферат</w:t>
      </w:r>
    </w:p>
    <w:p w14:paraId="268DB1A4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24E4B9F8" w14:textId="551ABC1A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  <w:r w:rsidRPr="007A766B">
        <w:rPr>
          <w:sz w:val="32"/>
          <w:szCs w:val="28"/>
        </w:rPr>
        <w:t>по дисциплине “</w:t>
      </w:r>
      <w:r>
        <w:rPr>
          <w:sz w:val="32"/>
          <w:szCs w:val="28"/>
        </w:rPr>
        <w:t>Информационные технологии</w:t>
      </w:r>
      <w:r w:rsidRPr="007A766B">
        <w:rPr>
          <w:sz w:val="32"/>
          <w:szCs w:val="28"/>
        </w:rPr>
        <w:t>”</w:t>
      </w:r>
    </w:p>
    <w:p w14:paraId="75BF2D51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423A6E8B" w14:textId="486258FE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  <w:r w:rsidRPr="007A766B">
        <w:rPr>
          <w:sz w:val="32"/>
          <w:szCs w:val="28"/>
        </w:rPr>
        <w:t>Тема “</w:t>
      </w:r>
      <w:r>
        <w:rPr>
          <w:sz w:val="32"/>
          <w:szCs w:val="28"/>
        </w:rPr>
        <w:t>И</w:t>
      </w:r>
      <w:r w:rsidRPr="0092668F">
        <w:rPr>
          <w:sz w:val="32"/>
          <w:szCs w:val="28"/>
        </w:rPr>
        <w:t>скусственный интеллект</w:t>
      </w:r>
      <w:r w:rsidRPr="007A766B">
        <w:rPr>
          <w:sz w:val="32"/>
          <w:szCs w:val="28"/>
        </w:rPr>
        <w:t>”</w:t>
      </w:r>
    </w:p>
    <w:p w14:paraId="56AF968C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292F60B6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199DF685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5C06FBF8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12FD4704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199A29D7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4A43D839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27CAE89C" w14:textId="77777777" w:rsidR="0092668F" w:rsidRPr="007A766B" w:rsidRDefault="0092668F" w:rsidP="0092668F">
      <w:pPr>
        <w:spacing w:line="240" w:lineRule="auto"/>
        <w:jc w:val="center"/>
        <w:rPr>
          <w:sz w:val="32"/>
          <w:szCs w:val="28"/>
        </w:rPr>
      </w:pPr>
    </w:p>
    <w:p w14:paraId="2E4A83B6" w14:textId="77777777" w:rsidR="0092668F" w:rsidRPr="007A766B" w:rsidRDefault="0092668F" w:rsidP="0092668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32"/>
          <w:szCs w:val="30"/>
        </w:rPr>
      </w:pPr>
    </w:p>
    <w:tbl>
      <w:tblPr>
        <w:tblW w:w="8612" w:type="dxa"/>
        <w:tblInd w:w="426" w:type="dxa"/>
        <w:tblLook w:val="04A0" w:firstRow="1" w:lastRow="0" w:firstColumn="1" w:lastColumn="0" w:noHBand="0" w:noVBand="1"/>
      </w:tblPr>
      <w:tblGrid>
        <w:gridCol w:w="5919"/>
        <w:gridCol w:w="2693"/>
      </w:tblGrid>
      <w:tr w:rsidR="0092668F" w:rsidRPr="007A766B" w14:paraId="5E56237A" w14:textId="77777777" w:rsidTr="0092668F">
        <w:tc>
          <w:tcPr>
            <w:tcW w:w="5919" w:type="dxa"/>
          </w:tcPr>
          <w:p w14:paraId="7BABAB30" w14:textId="77A323DC" w:rsidR="0092668F" w:rsidRPr="0092668F" w:rsidRDefault="0092668F" w:rsidP="009266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32"/>
                <w:szCs w:val="28"/>
              </w:rPr>
              <w:t>Выполнил</w:t>
            </w:r>
            <w:r w:rsidRPr="0092668F">
              <w:rPr>
                <w:color w:val="000000"/>
                <w:sz w:val="32"/>
                <w:szCs w:val="28"/>
              </w:rPr>
              <w:t xml:space="preserve">: </w:t>
            </w:r>
            <w:r>
              <w:rPr>
                <w:color w:val="000000"/>
                <w:sz w:val="32"/>
                <w:szCs w:val="28"/>
              </w:rPr>
              <w:t>студент группы М4В-302Б-18</w:t>
            </w:r>
          </w:p>
        </w:tc>
        <w:tc>
          <w:tcPr>
            <w:tcW w:w="2693" w:type="dxa"/>
          </w:tcPr>
          <w:p w14:paraId="03D35AFC" w14:textId="6FD21E9C" w:rsidR="0092668F" w:rsidRPr="0092668F" w:rsidRDefault="0092668F" w:rsidP="009266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i/>
                <w:iCs/>
                <w:color w:val="000000"/>
                <w:sz w:val="32"/>
                <w:szCs w:val="28"/>
              </w:rPr>
            </w:pPr>
            <w:r w:rsidRPr="0092668F">
              <w:rPr>
                <w:i/>
                <w:iCs/>
                <w:color w:val="000000"/>
                <w:sz w:val="32"/>
                <w:szCs w:val="28"/>
              </w:rPr>
              <w:t>Новожилов В.А.</w:t>
            </w:r>
          </w:p>
        </w:tc>
      </w:tr>
      <w:tr w:rsidR="0092668F" w:rsidRPr="007A766B" w14:paraId="21CB89B7" w14:textId="77777777" w:rsidTr="0092668F">
        <w:tc>
          <w:tcPr>
            <w:tcW w:w="5919" w:type="dxa"/>
          </w:tcPr>
          <w:p w14:paraId="299BE66C" w14:textId="77777777" w:rsidR="0092668F" w:rsidRPr="007A766B" w:rsidRDefault="0092668F" w:rsidP="009266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color w:val="000000"/>
                <w:sz w:val="32"/>
                <w:szCs w:val="28"/>
              </w:rPr>
            </w:pPr>
          </w:p>
        </w:tc>
        <w:tc>
          <w:tcPr>
            <w:tcW w:w="2693" w:type="dxa"/>
          </w:tcPr>
          <w:p w14:paraId="5CE394AD" w14:textId="77777777" w:rsidR="0092668F" w:rsidRPr="007A766B" w:rsidRDefault="0092668F" w:rsidP="009266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i/>
                <w:sz w:val="32"/>
                <w:szCs w:val="28"/>
              </w:rPr>
            </w:pPr>
          </w:p>
        </w:tc>
      </w:tr>
      <w:tr w:rsidR="0092668F" w:rsidRPr="007A766B" w14:paraId="67B05E66" w14:textId="77777777" w:rsidTr="0092668F">
        <w:tc>
          <w:tcPr>
            <w:tcW w:w="5919" w:type="dxa"/>
          </w:tcPr>
          <w:p w14:paraId="186EF54B" w14:textId="1675B488" w:rsidR="0092668F" w:rsidRPr="007A766B" w:rsidRDefault="0092668F" w:rsidP="0092668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color w:val="000000"/>
                <w:sz w:val="32"/>
                <w:szCs w:val="28"/>
              </w:rPr>
            </w:pPr>
            <w:r w:rsidRPr="007A766B">
              <w:rPr>
                <w:color w:val="000000"/>
                <w:sz w:val="32"/>
                <w:szCs w:val="28"/>
              </w:rPr>
              <w:t>Проверил: преподаватель</w:t>
            </w:r>
          </w:p>
        </w:tc>
        <w:tc>
          <w:tcPr>
            <w:tcW w:w="2693" w:type="dxa"/>
          </w:tcPr>
          <w:p w14:paraId="73C5007B" w14:textId="679F4C9B" w:rsidR="0092668F" w:rsidRPr="007A766B" w:rsidRDefault="0092668F" w:rsidP="009266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Терехин А.Г.</w:t>
            </w:r>
          </w:p>
        </w:tc>
      </w:tr>
    </w:tbl>
    <w:p w14:paraId="742268A9" w14:textId="77777777" w:rsidR="0092668F" w:rsidRPr="007A766B" w:rsidRDefault="0092668F" w:rsidP="0092668F">
      <w:pPr>
        <w:shd w:val="clear" w:color="auto" w:fill="FFFFFF"/>
        <w:autoSpaceDE w:val="0"/>
        <w:autoSpaceDN w:val="0"/>
        <w:adjustRightInd w:val="0"/>
        <w:spacing w:line="240" w:lineRule="auto"/>
        <w:jc w:val="right"/>
        <w:rPr>
          <w:color w:val="000000"/>
          <w:sz w:val="32"/>
          <w:szCs w:val="30"/>
        </w:rPr>
      </w:pPr>
    </w:p>
    <w:p w14:paraId="71DEE0A9" w14:textId="77777777" w:rsidR="0092668F" w:rsidRDefault="0092668F" w:rsidP="0092668F">
      <w:pPr>
        <w:spacing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           </w:t>
      </w:r>
    </w:p>
    <w:p w14:paraId="38EB66EB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3493BC62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26F49099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5732A77D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1BD47C61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3F9AE085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3A15CA2E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4649B832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5D7F0DE9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7C953C93" w14:textId="77777777" w:rsidR="0092668F" w:rsidRDefault="0092668F" w:rsidP="0092668F">
      <w:pPr>
        <w:spacing w:line="240" w:lineRule="auto"/>
        <w:rPr>
          <w:sz w:val="32"/>
          <w:szCs w:val="28"/>
        </w:rPr>
      </w:pPr>
    </w:p>
    <w:p w14:paraId="7781C066" w14:textId="0441D735" w:rsidR="0092668F" w:rsidRDefault="0092668F" w:rsidP="0092668F">
      <w:pPr>
        <w:spacing w:line="240" w:lineRule="auto"/>
        <w:jc w:val="center"/>
        <w:rPr>
          <w:sz w:val="32"/>
          <w:szCs w:val="28"/>
          <w:lang w:val="en-US"/>
        </w:rPr>
      </w:pPr>
      <w:r w:rsidRPr="007A766B">
        <w:rPr>
          <w:sz w:val="32"/>
          <w:szCs w:val="28"/>
        </w:rPr>
        <w:t>Москва,</w:t>
      </w:r>
      <w:r>
        <w:rPr>
          <w:sz w:val="32"/>
          <w:szCs w:val="28"/>
        </w:rPr>
        <w:t xml:space="preserve"> 2020</w:t>
      </w:r>
    </w:p>
    <w:p w14:paraId="05C53B85" w14:textId="77777777" w:rsidR="00BA43C4" w:rsidRPr="00E96995" w:rsidRDefault="00BA43C4" w:rsidP="00BA43C4">
      <w:pPr>
        <w:tabs>
          <w:tab w:val="left" w:pos="993"/>
        </w:tabs>
        <w:ind w:firstLine="708"/>
        <w:jc w:val="center"/>
        <w:sectPr w:rsidR="00BA43C4" w:rsidRPr="00E96995" w:rsidSect="007A2EDC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1906" w:h="16838" w:code="9"/>
          <w:pgMar w:top="1134" w:right="851" w:bottom="1134" w:left="1701" w:header="278" w:footer="272" w:gutter="0"/>
          <w:pgNumType w:start="1"/>
          <w:cols w:space="720"/>
          <w:docGrid w:linePitch="326"/>
        </w:sectPr>
      </w:pPr>
    </w:p>
    <w:p w14:paraId="7A8919B5" w14:textId="77777777" w:rsidR="007768BD" w:rsidRPr="00E96995" w:rsidRDefault="00EC4C47" w:rsidP="00BA43C4">
      <w:pPr>
        <w:tabs>
          <w:tab w:val="left" w:pos="993"/>
        </w:tabs>
        <w:ind w:firstLine="708"/>
        <w:jc w:val="center"/>
        <w:rPr>
          <w:b/>
          <w:szCs w:val="28"/>
        </w:rPr>
      </w:pPr>
      <w:r>
        <w:rPr>
          <w:b/>
          <w:szCs w:val="28"/>
        </w:rPr>
        <w:lastRenderedPageBreak/>
        <w:t>ОГЛАВЛЕНИЕ</w:t>
      </w:r>
    </w:p>
    <w:p w14:paraId="78AC1E06" w14:textId="77777777" w:rsidR="00BE7D2C" w:rsidRPr="00E96995" w:rsidRDefault="00BE7D2C" w:rsidP="001C46B1">
      <w:pPr>
        <w:ind w:firstLine="567"/>
        <w:rPr>
          <w:szCs w:val="28"/>
        </w:rPr>
      </w:pPr>
    </w:p>
    <w:p w14:paraId="7E08D452" w14:textId="77777777" w:rsidR="00DA2447" w:rsidRPr="00DA2447" w:rsidRDefault="0007024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2447">
        <w:rPr>
          <w:szCs w:val="28"/>
        </w:rPr>
        <w:fldChar w:fldCharType="begin"/>
      </w:r>
      <w:r w:rsidR="00425062" w:rsidRPr="00DA2447">
        <w:rPr>
          <w:szCs w:val="28"/>
        </w:rPr>
        <w:instrText xml:space="preserve"> TOC \o "1-3" \h \z \u </w:instrText>
      </w:r>
      <w:r w:rsidRPr="00DA2447">
        <w:rPr>
          <w:szCs w:val="28"/>
        </w:rPr>
        <w:fldChar w:fldCharType="separate"/>
      </w:r>
      <w:hyperlink w:anchor="_Toc61051919" w:history="1">
        <w:r w:rsidR="00DA2447" w:rsidRPr="00DA2447">
          <w:rPr>
            <w:rStyle w:val="ae"/>
            <w:noProof/>
          </w:rPr>
          <w:t>Введение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_Toc61051919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3</w:t>
        </w:r>
        <w:r w:rsidR="00DA2447" w:rsidRPr="00DA2447">
          <w:rPr>
            <w:noProof/>
            <w:webHidden/>
          </w:rPr>
          <w:fldChar w:fldCharType="end"/>
        </w:r>
      </w:hyperlink>
    </w:p>
    <w:p w14:paraId="33C64FA4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0" w:history="1">
        <w:r w:rsidR="00DA2447" w:rsidRPr="00DA2447">
          <w:rPr>
            <w:rStyle w:val="ae"/>
            <w:noProof/>
          </w:rPr>
          <w:t>1 Предыстория создания технологии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_Toc61051920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4</w:t>
        </w:r>
        <w:r w:rsidR="00DA2447" w:rsidRPr="00DA2447">
          <w:rPr>
            <w:noProof/>
            <w:webHidden/>
          </w:rPr>
          <w:fldChar w:fldCharType="end"/>
        </w:r>
      </w:hyperlink>
    </w:p>
    <w:p w14:paraId="59EA182C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1" w:history="1">
        <w:r w:rsidR="00DA2447" w:rsidRPr="00DA2447">
          <w:rPr>
            <w:rStyle w:val="ae"/>
            <w:bCs/>
            <w:noProof/>
          </w:rPr>
          <w:t xml:space="preserve">2 </w:t>
        </w:r>
        <w:r w:rsidR="00DA2447" w:rsidRPr="00DA2447">
          <w:rPr>
            <w:rStyle w:val="ae"/>
            <w:noProof/>
          </w:rPr>
          <w:t>Сущность и особенности искусственного интеллекта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_Toc61051921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6</w:t>
        </w:r>
        <w:r w:rsidR="00DA2447" w:rsidRPr="00DA2447">
          <w:rPr>
            <w:noProof/>
            <w:webHidden/>
          </w:rPr>
          <w:fldChar w:fldCharType="end"/>
        </w:r>
      </w:hyperlink>
    </w:p>
    <w:p w14:paraId="04AE48C6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2" w:history="1">
        <w:r w:rsidR="00DA2447" w:rsidRPr="00DA2447">
          <w:rPr>
            <w:rStyle w:val="ae"/>
            <w:bCs/>
            <w:noProof/>
          </w:rPr>
          <w:t xml:space="preserve">3 </w:t>
        </w:r>
        <w:r w:rsidR="00DA2447" w:rsidRPr="00DA2447">
          <w:rPr>
            <w:rStyle w:val="ae"/>
            <w:noProof/>
            <w:shd w:val="clear" w:color="auto" w:fill="FFFFFF"/>
          </w:rPr>
          <w:t xml:space="preserve">Состав и структура систем, построенных на основе </w:t>
        </w:r>
        <w:r w:rsidR="00DA2447" w:rsidRPr="00DA2447">
          <w:rPr>
            <w:rStyle w:val="ae"/>
            <w:noProof/>
          </w:rPr>
          <w:t>искусственного интеллекта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_Toc61051922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8</w:t>
        </w:r>
        <w:r w:rsidR="00DA2447" w:rsidRPr="00DA2447">
          <w:rPr>
            <w:noProof/>
            <w:webHidden/>
          </w:rPr>
          <w:fldChar w:fldCharType="end"/>
        </w:r>
      </w:hyperlink>
    </w:p>
    <w:p w14:paraId="2D2A7FEA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3" w:history="1">
        <w:r w:rsidR="00DA2447" w:rsidRPr="00DA2447">
          <w:rPr>
            <w:rStyle w:val="ae"/>
            <w:bCs/>
            <w:noProof/>
          </w:rPr>
          <w:t xml:space="preserve">4 </w:t>
        </w:r>
        <w:r w:rsidR="00DA2447" w:rsidRPr="00DA2447">
          <w:rPr>
            <w:rStyle w:val="ae"/>
            <w:noProof/>
            <w:shd w:val="clear" w:color="auto" w:fill="FFFFFF"/>
          </w:rPr>
          <w:t>Порядок и основные алгоритмы работы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_Toc61051923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9</w:t>
        </w:r>
        <w:r w:rsidR="00DA2447" w:rsidRPr="00DA2447">
          <w:rPr>
            <w:noProof/>
            <w:webHidden/>
          </w:rPr>
          <w:fldChar w:fldCharType="end"/>
        </w:r>
      </w:hyperlink>
    </w:p>
    <w:p w14:paraId="5279FF63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4" w:history="1">
        <w:r w:rsidR="00DA2447" w:rsidRPr="00DA2447">
          <w:rPr>
            <w:rStyle w:val="ae"/>
            <w:bCs/>
            <w:noProof/>
          </w:rPr>
          <w:t xml:space="preserve">5 </w:t>
        </w:r>
        <w:r w:rsidR="00DA2447" w:rsidRPr="00DA2447">
          <w:rPr>
            <w:rStyle w:val="ae"/>
            <w:noProof/>
            <w:shd w:val="clear" w:color="auto" w:fill="FFFFFF"/>
          </w:rPr>
          <w:t>Основные функциональные показатели и характеристики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_Toc61051924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11</w:t>
        </w:r>
        <w:r w:rsidR="00DA2447" w:rsidRPr="00DA2447">
          <w:rPr>
            <w:noProof/>
            <w:webHidden/>
          </w:rPr>
          <w:fldChar w:fldCharType="end"/>
        </w:r>
      </w:hyperlink>
    </w:p>
    <w:p w14:paraId="2D474877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5" w:history="1">
        <w:r w:rsidR="00DA2447" w:rsidRPr="00DA2447">
          <w:rPr>
            <w:rStyle w:val="ae"/>
            <w:bCs/>
            <w:noProof/>
          </w:rPr>
          <w:t xml:space="preserve">6 </w:t>
        </w:r>
        <w:r w:rsidR="00DA2447" w:rsidRPr="00DA2447">
          <w:rPr>
            <w:rStyle w:val="ae"/>
            <w:noProof/>
            <w:shd w:val="clear" w:color="auto" w:fill="FFFFFF"/>
          </w:rPr>
          <w:t xml:space="preserve">Перспективы </w:t>
        </w:r>
        <w:r w:rsidR="00DA2447" w:rsidRPr="00DA2447">
          <w:rPr>
            <w:rStyle w:val="ae"/>
            <w:noProof/>
          </w:rPr>
          <w:t>искусственного интеллекта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_Toc61051925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12</w:t>
        </w:r>
        <w:r w:rsidR="00DA2447" w:rsidRPr="00DA2447">
          <w:rPr>
            <w:noProof/>
            <w:webHidden/>
          </w:rPr>
          <w:fldChar w:fldCharType="end"/>
        </w:r>
      </w:hyperlink>
    </w:p>
    <w:p w14:paraId="22B3CC5B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6" w:history="1">
        <w:r w:rsidR="00DA2447" w:rsidRPr="00DA2447">
          <w:rPr>
            <w:rStyle w:val="ae"/>
            <w:noProof/>
          </w:rPr>
          <w:t>Заключение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_Toc61051926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14</w:t>
        </w:r>
        <w:r w:rsidR="00DA2447" w:rsidRPr="00DA2447">
          <w:rPr>
            <w:noProof/>
            <w:webHidden/>
          </w:rPr>
          <w:fldChar w:fldCharType="end"/>
        </w:r>
      </w:hyperlink>
    </w:p>
    <w:p w14:paraId="66B391B4" w14:textId="77777777" w:rsidR="00DA2447" w:rsidRPr="00DA2447" w:rsidRDefault="00E152F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051927" w:history="1">
        <w:r w:rsidR="00DA2447" w:rsidRPr="00DA2447">
          <w:rPr>
            <w:rStyle w:val="ae"/>
            <w:noProof/>
          </w:rPr>
          <w:t>Список использованных источников</w:t>
        </w:r>
        <w:r w:rsidR="00DA2447" w:rsidRPr="00DA2447">
          <w:rPr>
            <w:noProof/>
            <w:webHidden/>
          </w:rPr>
          <w:tab/>
        </w:r>
        <w:r w:rsidR="00DA2447" w:rsidRPr="00DA2447">
          <w:rPr>
            <w:noProof/>
            <w:webHidden/>
          </w:rPr>
          <w:fldChar w:fldCharType="begin"/>
        </w:r>
        <w:r w:rsidR="00DA2447" w:rsidRPr="00DA2447">
          <w:rPr>
            <w:noProof/>
            <w:webHidden/>
          </w:rPr>
          <w:instrText xml:space="preserve"> PAGEREF _Toc61051927 \h </w:instrText>
        </w:r>
        <w:r w:rsidR="00DA2447" w:rsidRPr="00DA2447">
          <w:rPr>
            <w:noProof/>
            <w:webHidden/>
          </w:rPr>
        </w:r>
        <w:r w:rsidR="00DA2447" w:rsidRPr="00DA2447">
          <w:rPr>
            <w:noProof/>
            <w:webHidden/>
          </w:rPr>
          <w:fldChar w:fldCharType="separate"/>
        </w:r>
        <w:r w:rsidR="00DA2447" w:rsidRPr="00DA2447">
          <w:rPr>
            <w:noProof/>
            <w:webHidden/>
          </w:rPr>
          <w:t>15</w:t>
        </w:r>
        <w:r w:rsidR="00DA2447" w:rsidRPr="00DA2447">
          <w:rPr>
            <w:noProof/>
            <w:webHidden/>
          </w:rPr>
          <w:fldChar w:fldCharType="end"/>
        </w:r>
      </w:hyperlink>
    </w:p>
    <w:p w14:paraId="11E98DA5" w14:textId="77777777" w:rsidR="00425062" w:rsidRPr="00E96995" w:rsidRDefault="00070247" w:rsidP="00826744">
      <w:pPr>
        <w:tabs>
          <w:tab w:val="left" w:pos="284"/>
          <w:tab w:val="right" w:leader="dot" w:pos="9639"/>
        </w:tabs>
        <w:rPr>
          <w:szCs w:val="28"/>
        </w:rPr>
      </w:pPr>
      <w:r w:rsidRPr="00DA2447">
        <w:rPr>
          <w:szCs w:val="28"/>
        </w:rPr>
        <w:fldChar w:fldCharType="end"/>
      </w:r>
    </w:p>
    <w:p w14:paraId="47EBB1F5" w14:textId="77777777" w:rsidR="006D4DD6" w:rsidRPr="00E96995" w:rsidRDefault="006D4DD6" w:rsidP="001C46B1">
      <w:pPr>
        <w:ind w:firstLine="567"/>
        <w:rPr>
          <w:szCs w:val="28"/>
        </w:rPr>
      </w:pPr>
    </w:p>
    <w:p w14:paraId="3816D4A1" w14:textId="77777777" w:rsidR="006D4DD6" w:rsidRPr="00E96995" w:rsidRDefault="006D4DD6" w:rsidP="001C46B1">
      <w:pPr>
        <w:ind w:firstLine="567"/>
        <w:rPr>
          <w:szCs w:val="28"/>
        </w:rPr>
      </w:pPr>
    </w:p>
    <w:p w14:paraId="5EE7E90C" w14:textId="77777777" w:rsidR="006D4DD6" w:rsidRPr="00E96995" w:rsidRDefault="006D4DD6" w:rsidP="001C46B1">
      <w:pPr>
        <w:ind w:firstLine="567"/>
        <w:rPr>
          <w:szCs w:val="28"/>
        </w:rPr>
      </w:pPr>
    </w:p>
    <w:p w14:paraId="01E452EC" w14:textId="77777777" w:rsidR="006D4DD6" w:rsidRPr="00E96995" w:rsidRDefault="006D4DD6" w:rsidP="001C46B1">
      <w:pPr>
        <w:ind w:firstLine="567"/>
        <w:rPr>
          <w:szCs w:val="28"/>
        </w:rPr>
      </w:pPr>
    </w:p>
    <w:p w14:paraId="2F4DC7E1" w14:textId="77777777" w:rsidR="00DA1612" w:rsidRPr="00E96995" w:rsidRDefault="00DA1612">
      <w:pPr>
        <w:rPr>
          <w:szCs w:val="28"/>
        </w:rPr>
      </w:pPr>
      <w:r w:rsidRPr="00E96995">
        <w:rPr>
          <w:szCs w:val="28"/>
        </w:rPr>
        <w:br w:type="page"/>
      </w:r>
    </w:p>
    <w:p w14:paraId="55F9D9A8" w14:textId="77777777" w:rsidR="000C7B22" w:rsidRPr="00E96995" w:rsidRDefault="000C7B22" w:rsidP="001C46B1">
      <w:pPr>
        <w:ind w:firstLine="567"/>
        <w:rPr>
          <w:szCs w:val="28"/>
        </w:rPr>
        <w:sectPr w:rsidR="000C7B22" w:rsidRPr="00E96995" w:rsidSect="007A2EDC">
          <w:footerReference w:type="default" r:id="rId12"/>
          <w:footnotePr>
            <w:numRestart w:val="eachPage"/>
          </w:footnotePr>
          <w:pgSz w:w="11906" w:h="16838" w:code="9"/>
          <w:pgMar w:top="1134" w:right="851" w:bottom="1134" w:left="1701" w:header="0" w:footer="0" w:gutter="0"/>
          <w:pgNumType w:start="2"/>
          <w:cols w:space="720"/>
          <w:docGrid w:linePitch="381"/>
        </w:sectPr>
      </w:pPr>
    </w:p>
    <w:p w14:paraId="6D1FE77B" w14:textId="77777777" w:rsidR="00C83AEA" w:rsidRPr="00590651" w:rsidRDefault="009D443F" w:rsidP="00EC4C47">
      <w:pPr>
        <w:pStyle w:val="13"/>
        <w:rPr>
          <w:rFonts w:ascii="Times New Roman" w:hAnsi="Times New Roman"/>
        </w:rPr>
      </w:pPr>
      <w:bookmarkStart w:id="0" w:name="_Toc445973855"/>
      <w:bookmarkStart w:id="1" w:name="_Toc456609892"/>
      <w:bookmarkStart w:id="2" w:name="_Toc61051919"/>
      <w:r w:rsidRPr="00590651">
        <w:rPr>
          <w:rFonts w:ascii="Times New Roman" w:hAnsi="Times New Roman"/>
        </w:rPr>
        <w:lastRenderedPageBreak/>
        <w:t>ВВЕДЕНИЕ</w:t>
      </w:r>
      <w:bookmarkEnd w:id="0"/>
      <w:bookmarkEnd w:id="1"/>
      <w:bookmarkEnd w:id="2"/>
    </w:p>
    <w:p w14:paraId="7C0057A2" w14:textId="77777777" w:rsidR="00C83AEA" w:rsidRPr="00E96995" w:rsidRDefault="00C83AEA" w:rsidP="00E247EF">
      <w:pPr>
        <w:ind w:firstLine="709"/>
        <w:rPr>
          <w:szCs w:val="28"/>
        </w:rPr>
      </w:pPr>
    </w:p>
    <w:p w14:paraId="342EEF18" w14:textId="77777777" w:rsidR="000334EC" w:rsidRPr="00A87F0C" w:rsidRDefault="000334EC" w:rsidP="000334EC">
      <w:pPr>
        <w:ind w:firstLine="709"/>
      </w:pPr>
      <w:r w:rsidRPr="00A87F0C">
        <w:t xml:space="preserve">Люди хороши во многом: многие из нас заражены жаждой </w:t>
      </w:r>
      <w:proofErr w:type="spellStart"/>
      <w:r w:rsidRPr="00A87F0C">
        <w:t>первооткрытий</w:t>
      </w:r>
      <w:proofErr w:type="spellEnd"/>
      <w:r w:rsidRPr="00A87F0C">
        <w:t xml:space="preserve">, умеют играть в шахматы и решать сложные политические вопросы. Однако некоторые вопросы мы все же оставляем на откуп компьютеров. Даже больше: практически все механические расчеты выполняют компьютеры. Но у них нет души, сознания и свободы воли.  </w:t>
      </w:r>
    </w:p>
    <w:p w14:paraId="07972E55" w14:textId="77777777" w:rsidR="000334EC" w:rsidRPr="00A87F0C" w:rsidRDefault="000334EC" w:rsidP="000334EC">
      <w:pPr>
        <w:ind w:firstLine="709"/>
      </w:pPr>
      <w:r w:rsidRPr="00A87F0C">
        <w:t xml:space="preserve">Искусственный интеллект — это область науки и инжиниринга, занимающаяся созданием машин и компьютерных программ, обладающих интеллектом. Она связана с задачей использования компьютеров для понимания человеческого интеллекта. При этом искусственный интеллект не должен ограничиваться только биологически наблюдаемыми методами. </w:t>
      </w:r>
    </w:p>
    <w:p w14:paraId="4DD938B6" w14:textId="77777777" w:rsidR="000334EC" w:rsidRPr="00A87F0C" w:rsidRDefault="000334EC" w:rsidP="000334EC">
      <w:pPr>
        <w:ind w:firstLine="709"/>
      </w:pPr>
      <w:r w:rsidRPr="00A87F0C">
        <w:t>Искусственный интеллект, учитывая огромные возможности электронных вычислительных машин, мог бы справляться с рядом важнейших задач, а также решать сложные вопросы глобального порядка, от мира во всем мире до колонизации далеких галактик.</w:t>
      </w:r>
    </w:p>
    <w:p w14:paraId="2161830C" w14:textId="77777777" w:rsidR="007768BD" w:rsidRDefault="00A303A7" w:rsidP="001459C6">
      <w:pPr>
        <w:ind w:firstLine="709"/>
        <w:rPr>
          <w:szCs w:val="28"/>
        </w:rPr>
      </w:pPr>
      <w:r w:rsidRPr="001459C6">
        <w:t>Таким образом, ц</w:t>
      </w:r>
      <w:r w:rsidR="007768BD" w:rsidRPr="001459C6">
        <w:t xml:space="preserve">елью </w:t>
      </w:r>
      <w:r w:rsidR="005017EC" w:rsidRPr="001459C6">
        <w:t>данной работы</w:t>
      </w:r>
      <w:r w:rsidR="007768BD" w:rsidRPr="001459C6">
        <w:t xml:space="preserve"> выступает</w:t>
      </w:r>
      <w:r w:rsidR="007768BD" w:rsidRPr="00E96995">
        <w:rPr>
          <w:szCs w:val="28"/>
        </w:rPr>
        <w:t xml:space="preserve"> исследование</w:t>
      </w:r>
      <w:r w:rsidR="00176FC1" w:rsidRPr="00E96995">
        <w:rPr>
          <w:szCs w:val="28"/>
        </w:rPr>
        <w:t xml:space="preserve"> </w:t>
      </w:r>
      <w:r w:rsidR="00511591">
        <w:rPr>
          <w:szCs w:val="28"/>
        </w:rPr>
        <w:t xml:space="preserve">особенностей </w:t>
      </w:r>
      <w:r w:rsidR="00AE6230">
        <w:rPr>
          <w:szCs w:val="28"/>
        </w:rPr>
        <w:t>технологий искусственного интеллекта</w:t>
      </w:r>
      <w:r w:rsidR="007768BD" w:rsidRPr="00E96995">
        <w:rPr>
          <w:szCs w:val="28"/>
        </w:rPr>
        <w:t>.</w:t>
      </w:r>
    </w:p>
    <w:p w14:paraId="34ED3089" w14:textId="77777777" w:rsidR="004B192E" w:rsidRDefault="004B192E" w:rsidP="004B192E">
      <w:pPr>
        <w:ind w:firstLine="709"/>
        <w:rPr>
          <w:szCs w:val="28"/>
        </w:rPr>
      </w:pPr>
      <w:r w:rsidRPr="00017218">
        <w:rPr>
          <w:szCs w:val="28"/>
        </w:rPr>
        <w:t>В соответствии с поставленной целью в работе предстоит решить задач</w:t>
      </w:r>
      <w:r>
        <w:rPr>
          <w:szCs w:val="28"/>
        </w:rPr>
        <w:t>и</w:t>
      </w:r>
      <w:r w:rsidRPr="00017218">
        <w:rPr>
          <w:szCs w:val="28"/>
        </w:rPr>
        <w:t>:</w:t>
      </w:r>
    </w:p>
    <w:p w14:paraId="0A6BD50F" w14:textId="77777777" w:rsidR="004B192E" w:rsidRPr="00017218" w:rsidRDefault="004B192E" w:rsidP="004B192E">
      <w:pPr>
        <w:ind w:firstLine="709"/>
        <w:rPr>
          <w:szCs w:val="28"/>
        </w:rPr>
      </w:pPr>
      <w:r>
        <w:rPr>
          <w:szCs w:val="28"/>
        </w:rPr>
        <w:t xml:space="preserve">- </w:t>
      </w:r>
      <w:r w:rsidR="00DE4EA9">
        <w:rPr>
          <w:szCs w:val="28"/>
        </w:rPr>
        <w:t xml:space="preserve">описать </w:t>
      </w:r>
      <w:r w:rsidR="000334EC">
        <w:rPr>
          <w:szCs w:val="28"/>
        </w:rPr>
        <w:t>предысторию создания технологии</w:t>
      </w:r>
      <w:r w:rsidR="009F4C37">
        <w:rPr>
          <w:szCs w:val="28"/>
        </w:rPr>
        <w:t>;</w:t>
      </w:r>
    </w:p>
    <w:p w14:paraId="65D95965" w14:textId="77777777" w:rsidR="00EC4C47" w:rsidRDefault="004B192E" w:rsidP="004B192E">
      <w:pPr>
        <w:ind w:firstLine="709"/>
      </w:pPr>
      <w:r w:rsidRPr="00017218">
        <w:rPr>
          <w:szCs w:val="28"/>
        </w:rPr>
        <w:t>- охарактеризовать</w:t>
      </w:r>
      <w:r>
        <w:rPr>
          <w:szCs w:val="28"/>
        </w:rPr>
        <w:t xml:space="preserve"> </w:t>
      </w:r>
      <w:r w:rsidR="00916082">
        <w:rPr>
          <w:szCs w:val="28"/>
        </w:rPr>
        <w:t>перспективы</w:t>
      </w:r>
      <w:r w:rsidR="00916082" w:rsidRPr="00916082">
        <w:rPr>
          <w:szCs w:val="28"/>
        </w:rPr>
        <w:t xml:space="preserve"> </w:t>
      </w:r>
      <w:r w:rsidR="00916082">
        <w:rPr>
          <w:szCs w:val="28"/>
        </w:rPr>
        <w:t>виртуальной и дополненной реальности;</w:t>
      </w:r>
    </w:p>
    <w:p w14:paraId="5E475354" w14:textId="77777777" w:rsidR="004B192E" w:rsidRPr="00017218" w:rsidRDefault="004B192E" w:rsidP="004B192E">
      <w:pPr>
        <w:tabs>
          <w:tab w:val="left" w:pos="6469"/>
        </w:tabs>
        <w:ind w:firstLine="709"/>
        <w:rPr>
          <w:szCs w:val="28"/>
        </w:rPr>
      </w:pPr>
      <w:r w:rsidRPr="00017218">
        <w:rPr>
          <w:szCs w:val="28"/>
        </w:rPr>
        <w:t>- сделать выводы по работе в целом.</w:t>
      </w:r>
      <w:r>
        <w:rPr>
          <w:szCs w:val="28"/>
        </w:rPr>
        <w:tab/>
      </w:r>
    </w:p>
    <w:p w14:paraId="71549CF9" w14:textId="77777777" w:rsidR="004B192E" w:rsidRPr="00E96995" w:rsidRDefault="004B192E" w:rsidP="00E247EF">
      <w:pPr>
        <w:ind w:firstLine="709"/>
        <w:rPr>
          <w:szCs w:val="28"/>
        </w:rPr>
      </w:pPr>
    </w:p>
    <w:p w14:paraId="5616E608" w14:textId="77777777" w:rsidR="007768BD" w:rsidRPr="00E96995" w:rsidRDefault="00C83AEA" w:rsidP="0017777A">
      <w:pPr>
        <w:pStyle w:val="1"/>
        <w:numPr>
          <w:ilvl w:val="1"/>
          <w:numId w:val="2"/>
        </w:numPr>
        <w:tabs>
          <w:tab w:val="left" w:pos="993"/>
        </w:tabs>
        <w:rPr>
          <w:rFonts w:ascii="Times New Roman" w:hAnsi="Times New Roman"/>
          <w:b/>
          <w:sz w:val="28"/>
          <w:szCs w:val="28"/>
        </w:rPr>
      </w:pPr>
      <w:r w:rsidRPr="00E96995">
        <w:rPr>
          <w:rFonts w:ascii="Times New Roman" w:hAnsi="Times New Roman"/>
          <w:b/>
          <w:sz w:val="28"/>
          <w:szCs w:val="28"/>
        </w:rPr>
        <w:br w:type="page"/>
      </w:r>
    </w:p>
    <w:p w14:paraId="47839833" w14:textId="77777777" w:rsidR="00BA43C4" w:rsidRPr="00590651" w:rsidRDefault="00396E68" w:rsidP="00590651">
      <w:pPr>
        <w:pStyle w:val="26"/>
        <w:jc w:val="center"/>
        <w:rPr>
          <w:rFonts w:ascii="Times New Roman" w:hAnsi="Times New Roman"/>
          <w:i w:val="0"/>
        </w:rPr>
      </w:pPr>
      <w:bookmarkStart w:id="3" w:name="_Toc61051920"/>
      <w:bookmarkStart w:id="4" w:name="_Toc445973858"/>
      <w:bookmarkStart w:id="5" w:name="_Toc461205700"/>
      <w:r w:rsidRPr="00590651">
        <w:rPr>
          <w:rFonts w:ascii="Times New Roman" w:hAnsi="Times New Roman"/>
          <w:i w:val="0"/>
        </w:rPr>
        <w:lastRenderedPageBreak/>
        <w:t xml:space="preserve">1 </w:t>
      </w:r>
      <w:r w:rsidR="00AE6230">
        <w:rPr>
          <w:rFonts w:ascii="Times New Roman" w:hAnsi="Times New Roman"/>
          <w:i w:val="0"/>
        </w:rPr>
        <w:t>ПРЕДЫСТОРИЯ СОЗДАНИЯ ТЕХНОЛОГИИ</w:t>
      </w:r>
      <w:bookmarkEnd w:id="3"/>
    </w:p>
    <w:p w14:paraId="1E72A775" w14:textId="77777777" w:rsidR="000261B3" w:rsidRDefault="000261B3">
      <w:pPr>
        <w:spacing w:line="240" w:lineRule="auto"/>
        <w:rPr>
          <w:b/>
          <w:bCs/>
          <w:szCs w:val="28"/>
        </w:rPr>
      </w:pPr>
    </w:p>
    <w:p w14:paraId="2F8EFF8F" w14:textId="77777777" w:rsidR="00476780" w:rsidRPr="00A87F0C" w:rsidRDefault="00476780" w:rsidP="00476780">
      <w:pPr>
        <w:ind w:firstLine="709"/>
      </w:pPr>
      <w:r w:rsidRPr="00A87F0C">
        <w:t xml:space="preserve">Все известные попытки создания искусственного интеллекта </w:t>
      </w:r>
      <w:r>
        <w:t>имеют своей целью</w:t>
      </w:r>
      <w:r w:rsidRPr="00A87F0C">
        <w:t xml:space="preserve"> преодоление </w:t>
      </w:r>
      <w:r>
        <w:t xml:space="preserve">следующей </w:t>
      </w:r>
      <w:r w:rsidRPr="00A87F0C">
        <w:t>основной проблемы: «Как не только понять ход мыслительных процессов и природу интеллекта человека, но и воплотить все эти механизмы в одной интеллектуальной сущности?». Для решения указанной задачи в течение множества лет существовало два альтернативных подхода: нейрокибернетика и кибернетика «черного ящика». Указанные подходы возникли в середине прошлого столетия, практически сразу после выделения искусственного интеллекта в отдельную научную область</w:t>
      </w:r>
      <w:r w:rsidRPr="00A87F0C">
        <w:rPr>
          <w:rStyle w:val="af4"/>
        </w:rPr>
        <w:footnoteReference w:id="1"/>
      </w:r>
      <w:r w:rsidRPr="00A87F0C">
        <w:t>.</w:t>
      </w:r>
    </w:p>
    <w:p w14:paraId="1BEED270" w14:textId="77777777" w:rsidR="00476780" w:rsidRPr="00A87F0C" w:rsidRDefault="00476780" w:rsidP="00476780">
      <w:pPr>
        <w:ind w:firstLine="709"/>
      </w:pPr>
      <w:r w:rsidRPr="00A87F0C">
        <w:t xml:space="preserve">Нейрокибернетика создает искусственный интеллект, изучая структуру и принципы функционирования мозга, который рассматривается приверженцами указанной теории в качестве единственной сущности, способной рассуждать. Клетки мозга называются нейронами, </w:t>
      </w:r>
      <w:r>
        <w:t>от этого</w:t>
      </w:r>
      <w:r w:rsidRPr="00A87F0C">
        <w:t xml:space="preserve"> и произошло название направления. Нейроны обмениваются постоянно электрическими сигналами, и именно </w:t>
      </w:r>
      <w:r>
        <w:t>данный</w:t>
      </w:r>
      <w:r w:rsidRPr="00A87F0C">
        <w:t xml:space="preserve"> обмен </w:t>
      </w:r>
      <w:r>
        <w:t>представляет собой основу</w:t>
      </w:r>
      <w:r w:rsidRPr="00A87F0C">
        <w:t xml:space="preserve"> человеческого интеллекта. Следовательно, все усилия исследователей направлены на создание нейронных сетей и нейрокомпьютеров, способных смоделировать данный электрический обмен. Подход создания искусственного интеллекта с точки зрения нейрокибернетики называется восходящим, </w:t>
      </w:r>
      <w:r>
        <w:t>поскольку он</w:t>
      </w:r>
      <w:r w:rsidRPr="00A87F0C">
        <w:t xml:space="preserve"> находит </w:t>
      </w:r>
      <w:r>
        <w:t xml:space="preserve">достаточно </w:t>
      </w:r>
      <w:r w:rsidRPr="00A87F0C">
        <w:t>широкое применение тактика построения интеллекта снизу-вверх: от более мелких элементов (нейронов) – к более крупным когнитивным уровням.</w:t>
      </w:r>
    </w:p>
    <w:p w14:paraId="340BE316" w14:textId="77777777" w:rsidR="00476780" w:rsidRPr="00A87F0C" w:rsidRDefault="00476780" w:rsidP="00476780">
      <w:pPr>
        <w:ind w:firstLine="709"/>
      </w:pPr>
      <w:r w:rsidRPr="00A87F0C">
        <w:t xml:space="preserve">Первые устройства в области нейрокибернетики были разработаны американскими учеными </w:t>
      </w:r>
      <w:proofErr w:type="spellStart"/>
      <w:r w:rsidRPr="00A87F0C">
        <w:t>У.Мак-Каллоком</w:t>
      </w:r>
      <w:proofErr w:type="spellEnd"/>
      <w:r w:rsidRPr="00A87F0C">
        <w:t xml:space="preserve">, </w:t>
      </w:r>
      <w:proofErr w:type="spellStart"/>
      <w:r w:rsidRPr="00A87F0C">
        <w:t>В.Питтсом</w:t>
      </w:r>
      <w:proofErr w:type="spellEnd"/>
      <w:r w:rsidRPr="00A87F0C">
        <w:t xml:space="preserve"> и </w:t>
      </w:r>
      <w:proofErr w:type="spellStart"/>
      <w:r w:rsidRPr="00A87F0C">
        <w:t>Ф.Розенблаттом</w:t>
      </w:r>
      <w:proofErr w:type="spellEnd"/>
      <w:r w:rsidRPr="00A87F0C">
        <w:t xml:space="preserve"> в конце 1950-х гг. </w:t>
      </w:r>
      <w:r w:rsidR="005A74EB">
        <w:t>У</w:t>
      </w:r>
      <w:r w:rsidRPr="00A87F0C">
        <w:t xml:space="preserve">стройства моделировали человеческий глаз и процесс его взаимодействия с мозгом. 1970-80 гг. характеризовались снижением количества исследований в области нейрокибернетики </w:t>
      </w:r>
      <w:r w:rsidR="005A74EB">
        <w:t>из-за</w:t>
      </w:r>
      <w:r w:rsidRPr="00A87F0C">
        <w:t xml:space="preserve"> отсутствия видимого прогресса, а также малого объема памяти и низкого быстродействия компьютеров того времени. Однако уже в 1990-х гг. ученые сделали существенный прорыв в этой </w:t>
      </w:r>
      <w:r w:rsidRPr="00A87F0C">
        <w:lastRenderedPageBreak/>
        <w:t>области, предложив решения, построенные на базе нейронных сетей. Предложенные разработки доказали свою эффективность при решении ряда задач, начиная от анализа платежеспособности клиентов банка и заканчивая прогнозированием курсов валют и предсказаниями результатов выборов</w:t>
      </w:r>
      <w:r w:rsidRPr="00A87F0C">
        <w:rPr>
          <w:rStyle w:val="af4"/>
        </w:rPr>
        <w:footnoteReference w:id="2"/>
      </w:r>
      <w:r w:rsidRPr="00A87F0C">
        <w:t>.</w:t>
      </w:r>
    </w:p>
    <w:p w14:paraId="47139902" w14:textId="77777777" w:rsidR="00476780" w:rsidRPr="00A87F0C" w:rsidRDefault="00476780" w:rsidP="00476780">
      <w:pPr>
        <w:ind w:firstLine="709"/>
      </w:pPr>
      <w:r w:rsidRPr="00A87F0C">
        <w:t xml:space="preserve">Второй подход построения искусственного интеллекта базируется на методе «черного ящика». Кибернетика «черного ящика» основана на следующем тезисе – для создания интеллекта совершенно не обязательно знать структуру и принцип действия мыслящего устройства: главное смоделировать его интеллектуальные функции. </w:t>
      </w:r>
      <w:r w:rsidR="005A74EB">
        <w:t>П</w:t>
      </w:r>
      <w:r w:rsidRPr="00A87F0C">
        <w:t>одход стал называться восходящим (сверху-вниз), поскольку в себе заключал мысль о том, что когнитивные способности человека могут быть созданы без обращения к уровню отдельных нейронов.</w:t>
      </w:r>
    </w:p>
    <w:p w14:paraId="55E1CFA5" w14:textId="77777777" w:rsidR="00476780" w:rsidRDefault="00DA2447" w:rsidP="00476780">
      <w:pPr>
        <w:ind w:firstLine="709"/>
      </w:pPr>
      <w:r>
        <w:t xml:space="preserve">Но </w:t>
      </w:r>
      <w:r w:rsidR="00476780" w:rsidRPr="00A87F0C">
        <w:t>исследователи столкнулись с проблемой</w:t>
      </w:r>
      <w:r>
        <w:t xml:space="preserve"> -</w:t>
      </w:r>
      <w:r w:rsidR="00476780" w:rsidRPr="00A87F0C">
        <w:t xml:space="preserve"> ни одна из наук не смогла дать конкретизированные алгоритмы мышления человека. Для решения этой задачи исследователям пришлось разрабатывать свои собственные модели, такие как лабиринтный поиск, эвристическое программирование, экспертные системы и др. При этом, экспертные системы сделали настоящий прорыв в создании практических приложений, моделирующих искусственный интеллект. Это произошло в середине 1970-х гг</w:t>
      </w:r>
      <w:r w:rsidR="00476780">
        <w:t xml:space="preserve">. </w:t>
      </w:r>
      <w:r w:rsidR="00476780" w:rsidRPr="00A87F0C">
        <w:t xml:space="preserve">Экспертные системы </w:t>
      </w:r>
      <w:r w:rsidR="005A74EB">
        <w:t>позволяют</w:t>
      </w:r>
      <w:r w:rsidR="00476780" w:rsidRPr="00A87F0C">
        <w:t xml:space="preserve"> решать практические задачи только в некоторых узкоспециализированных областях, что </w:t>
      </w:r>
      <w:r w:rsidR="005A74EB">
        <w:t>их</w:t>
      </w:r>
      <w:r w:rsidR="00476780" w:rsidRPr="00A87F0C">
        <w:t xml:space="preserve"> отличает от большей части других систем искусственного интеллекта. </w:t>
      </w:r>
    </w:p>
    <w:p w14:paraId="52E7D8B0" w14:textId="77777777" w:rsidR="00476780" w:rsidRPr="00A87F0C" w:rsidRDefault="00476780" w:rsidP="00476780">
      <w:pPr>
        <w:ind w:firstLine="709"/>
      </w:pPr>
      <w:r>
        <w:t xml:space="preserve">Эволюционный </w:t>
      </w:r>
      <w:r w:rsidRPr="00A87F0C">
        <w:t xml:space="preserve">подход связан с моделированием процесса эволюции человеческого мозга, что дает возможность разбить задачу создания целостного интеллекта на </w:t>
      </w:r>
      <w:proofErr w:type="spellStart"/>
      <w:r w:rsidRPr="00A87F0C">
        <w:t>подпроблемы</w:t>
      </w:r>
      <w:proofErr w:type="spellEnd"/>
      <w:r w:rsidRPr="00A87F0C">
        <w:t>. Идея в том, чтобы развивать процесс создания искусственного интеллекта постепенно, разбираясь сначала в том, какие механизмы отвечают за тот или иной скачок в интеллектуальности животного, а потом уже используя полученные результаты для создания искусственного интеллекта человека</w:t>
      </w:r>
      <w:r w:rsidR="005A74EB">
        <w:rPr>
          <w:rStyle w:val="af4"/>
        </w:rPr>
        <w:footnoteReference w:id="3"/>
      </w:r>
      <w:r w:rsidRPr="00A87F0C">
        <w:t>.</w:t>
      </w:r>
    </w:p>
    <w:p w14:paraId="2370B96C" w14:textId="77777777" w:rsidR="004B192E" w:rsidRPr="00590651" w:rsidRDefault="004B192E" w:rsidP="000412D9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6" w:name="_Toc61051921"/>
      <w:r w:rsidRPr="00590651">
        <w:rPr>
          <w:rFonts w:ascii="Times New Roman" w:hAnsi="Times New Roman"/>
          <w:b/>
          <w:bCs/>
          <w:sz w:val="28"/>
          <w:szCs w:val="28"/>
        </w:rPr>
        <w:lastRenderedPageBreak/>
        <w:t xml:space="preserve">2 </w:t>
      </w:r>
      <w:r w:rsidR="00AE6230">
        <w:rPr>
          <w:rFonts w:ascii="Times New Roman" w:hAnsi="Times New Roman"/>
          <w:b/>
          <w:sz w:val="28"/>
          <w:szCs w:val="28"/>
        </w:rPr>
        <w:t>СУЩНОСТЬ И ОСОБЕННОСТИ ИСКУССТВЕННОГО ИНТЕЛЛЕКТА</w:t>
      </w:r>
      <w:bookmarkEnd w:id="6"/>
    </w:p>
    <w:p w14:paraId="368623C6" w14:textId="77777777" w:rsidR="004B192E" w:rsidRDefault="004B192E" w:rsidP="004B192E">
      <w:pPr>
        <w:ind w:firstLine="709"/>
      </w:pPr>
    </w:p>
    <w:p w14:paraId="53173DF7" w14:textId="77777777" w:rsidR="002B06F8" w:rsidRDefault="005A0B63" w:rsidP="002B06F8">
      <w:pPr>
        <w:pStyle w:val="af1"/>
        <w:shd w:val="clear" w:color="auto" w:fill="FFFFFF"/>
        <w:spacing w:before="0" w:beforeAutospacing="0" w:after="0" w:afterAutospacing="0"/>
        <w:ind w:firstLine="709"/>
        <w:textAlignment w:val="baseline"/>
      </w:pPr>
      <w:r w:rsidRPr="005A0B63">
        <w:t xml:space="preserve">Искусственный интеллект — это способность цифрового компьютера или управляемого компьютером робота выполнять задачи, обычно связанные с разумными существами. </w:t>
      </w:r>
      <w:r w:rsidR="002B06F8" w:rsidRPr="002B06F8">
        <w:t>Искусственный интеллект — это способность цифрового компьютера или управляемого компьютером робота выполнять задачи, обычно связанные с разумными существами. Термин часто применяется к проекту развития систем, наделенных интеллектуальными процессами, характерными для человека, такими как способность рассуждать, обобщать или учиться на прошлом опыте.</w:t>
      </w:r>
    </w:p>
    <w:p w14:paraId="3DB1212B" w14:textId="77777777" w:rsidR="005A0B63" w:rsidRDefault="005A0B63" w:rsidP="002B06F8">
      <w:pPr>
        <w:pStyle w:val="af1"/>
        <w:shd w:val="clear" w:color="auto" w:fill="FFFFFF"/>
        <w:spacing w:before="0" w:beforeAutospacing="0" w:after="0" w:afterAutospacing="0"/>
        <w:ind w:firstLine="709"/>
        <w:textAlignment w:val="baseline"/>
      </w:pPr>
      <w:r w:rsidRPr="005A0B63">
        <w:t>Термин часто применяется к проекту развития систем, наделенных интеллектуальными процессами, характерными для человека, такими как способность рассуждать, обобщать или учиться на прошлом опыте. Кроме того, определение понятия ИИ (искусственный интеллект) сводится к описанию комплекса родственных технологий и процессов, таких как, например, машинное обучение, виртуальные агенты и экспертные системы. Говоря простыми словами, ИИ — это грубое отображение нейронов в мозге. Сигналы передаются от нейрона к нейрону и, наконец, выводятся — получается числовой, категориальный или генеративный результат. Это можно проиллюстрировать на таком примере. если система делает снимок кошки и обучена распознавать, кошка это или нет, первый слой может идентифицировать общие градиенты, которые определяют общую форму кошки. Следующий слой может идентифицировать более крупные объекты, такие как уши и рот. Третий слой определяет более мелкие объекты (например, усы). Наконец, основываясь на этой информации, программа выведет «да» или «нет», чтобы сказать, является ли это кошкой или нет</w:t>
      </w:r>
      <w:r>
        <w:rPr>
          <w:rStyle w:val="af4"/>
        </w:rPr>
        <w:footnoteReference w:id="4"/>
      </w:r>
      <w:r w:rsidRPr="005A0B63">
        <w:t>. </w:t>
      </w:r>
    </w:p>
    <w:p w14:paraId="4F5252CD" w14:textId="77777777" w:rsidR="002B06F8" w:rsidRDefault="002B06F8" w:rsidP="002B06F8">
      <w:pPr>
        <w:ind w:firstLine="709"/>
      </w:pPr>
      <w:r w:rsidRPr="002B06F8">
        <w:lastRenderedPageBreak/>
        <w:t>Искусственный интеллект может относиться к чему угодно — от компьютерных программ для игры в шахматы до систем распознавания речи, таких, например, как голосовой помощник </w:t>
      </w:r>
      <w:proofErr w:type="spellStart"/>
      <w:r w:rsidRPr="002B06F8">
        <w:t>Amazon</w:t>
      </w:r>
      <w:proofErr w:type="spellEnd"/>
      <w:r w:rsidRPr="002B06F8">
        <w:t xml:space="preserve"> </w:t>
      </w:r>
      <w:proofErr w:type="spellStart"/>
      <w:r w:rsidRPr="002B06F8">
        <w:t>Alexa</w:t>
      </w:r>
      <w:proofErr w:type="spellEnd"/>
      <w:r w:rsidRPr="002B06F8">
        <w:t>, способный воспринимать речь и отвечать на вопросы. В целом системы искусственного интеллекта можно разделить на три группы: ограниченный искусственный интеллект (</w:t>
      </w:r>
      <w:proofErr w:type="spellStart"/>
      <w:r w:rsidRPr="002B06F8">
        <w:t>Narrow</w:t>
      </w:r>
      <w:proofErr w:type="spellEnd"/>
      <w:r w:rsidRPr="002B06F8">
        <w:t xml:space="preserve"> AI), общий искусственный интеллект (AGI) и сверхразумный искусственный интеллект.</w:t>
      </w:r>
    </w:p>
    <w:p w14:paraId="243F56B2" w14:textId="77777777" w:rsidR="002B06F8" w:rsidRPr="002B06F8" w:rsidRDefault="002B06F8" w:rsidP="002B06F8">
      <w:pPr>
        <w:ind w:firstLine="709"/>
      </w:pPr>
      <w:r w:rsidRPr="002B06F8">
        <w:t>Интеллект можно определить как общую умственную способность к рассуждению, решению проблем и обучению. В силу своей общей природы интеллект интегрирует когнитивные функции, такие как восприятие, внимание, память, язык или планирование. естественный интеллект отличает осознанное отношение к миру. Мышление человека всегда эмоционально окрашено, и его нельзя отделить от телесности. Кроме того, человек — существо социальное, поэтому на мышление всегда влияет социум. ИИ не имеет отношения к эмоциональной сфере и социально не ориентирован.</w:t>
      </w:r>
    </w:p>
    <w:p w14:paraId="2CEDA46F" w14:textId="77777777" w:rsidR="002B06F8" w:rsidRPr="002B06F8" w:rsidRDefault="002B06F8" w:rsidP="002B06F8">
      <w:pPr>
        <w:ind w:firstLine="709"/>
      </w:pPr>
      <w:r w:rsidRPr="002B06F8">
        <w:t>Сравнить мышление человека с искусственным интеллектом можно исходя из нескольких общих параметров организации мозга и машины. Деятельность компьютера, как и мозга, включает четыре этапа: кодирование, хранение, анализ данных и выдачу результата. Кроме того, мозг человека и ИИ могут самообучаться в зависимости от данных, полученных из окружающей среды. Также человеческий мозг и машинный интеллект решают проблемы (или задачи), используя определенные алгоритмы</w:t>
      </w:r>
      <w:r>
        <w:rPr>
          <w:rStyle w:val="af4"/>
        </w:rPr>
        <w:footnoteReference w:id="5"/>
      </w:r>
      <w:r w:rsidRPr="002B06F8">
        <w:t>.</w:t>
      </w:r>
    </w:p>
    <w:p w14:paraId="33CA11E3" w14:textId="77777777" w:rsidR="002B06F8" w:rsidRPr="002B06F8" w:rsidRDefault="002B06F8" w:rsidP="002B06F8">
      <w:pPr>
        <w:ind w:firstLine="709"/>
      </w:pPr>
    </w:p>
    <w:p w14:paraId="6A1D09F4" w14:textId="77777777" w:rsidR="005A74EB" w:rsidRDefault="005A74EB" w:rsidP="004B192E">
      <w:pPr>
        <w:ind w:firstLine="709"/>
      </w:pPr>
    </w:p>
    <w:p w14:paraId="7713C355" w14:textId="77777777" w:rsidR="005A74EB" w:rsidRDefault="005A74EB" w:rsidP="004B192E">
      <w:pPr>
        <w:ind w:firstLine="709"/>
      </w:pPr>
    </w:p>
    <w:p w14:paraId="4C399115" w14:textId="77777777" w:rsidR="00AE6230" w:rsidRDefault="00AE6230">
      <w:pPr>
        <w:spacing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77FC08C" w14:textId="77777777" w:rsidR="00AE6230" w:rsidRDefault="00AE6230" w:rsidP="00AE6230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7" w:name="_Toc61051922"/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59065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E6230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СОСТАВ И СТРУКТУРА СИСТЕМ, ПОСТРОЕННЫХ НА ОСНОВЕ </w:t>
      </w:r>
      <w:r w:rsidRPr="00AE6230">
        <w:rPr>
          <w:rFonts w:ascii="Times New Roman" w:hAnsi="Times New Roman"/>
          <w:b/>
          <w:sz w:val="28"/>
          <w:szCs w:val="28"/>
        </w:rPr>
        <w:t>ИСКУССТВЕННОГО</w:t>
      </w:r>
      <w:r>
        <w:rPr>
          <w:rFonts w:ascii="Times New Roman" w:hAnsi="Times New Roman"/>
          <w:b/>
          <w:sz w:val="28"/>
          <w:szCs w:val="28"/>
        </w:rPr>
        <w:t xml:space="preserve"> ИНТЕЛЛЕКТА</w:t>
      </w:r>
      <w:bookmarkEnd w:id="7"/>
    </w:p>
    <w:p w14:paraId="5B0AA69B" w14:textId="77777777" w:rsidR="001F112D" w:rsidRDefault="001F112D" w:rsidP="001F112D"/>
    <w:p w14:paraId="42A669CA" w14:textId="77777777" w:rsidR="001F112D" w:rsidRPr="001F112D" w:rsidRDefault="001F112D" w:rsidP="001F112D">
      <w:pPr>
        <w:ind w:firstLine="709"/>
      </w:pPr>
      <w:r w:rsidRPr="001F112D">
        <w:t>Структура СИИ должна обязательно включать следующие три комплекса вычислительных средств:</w:t>
      </w:r>
    </w:p>
    <w:p w14:paraId="0535504A" w14:textId="77777777" w:rsidR="001F112D" w:rsidRPr="001F112D" w:rsidRDefault="001F112D" w:rsidP="001F112D">
      <w:pPr>
        <w:ind w:firstLine="709"/>
      </w:pPr>
      <w:r>
        <w:t xml:space="preserve">- </w:t>
      </w:r>
      <w:r w:rsidRPr="001F112D">
        <w:t>исполнительная система – это совокупность средств, обеспечивающих выполнение сформированной программы, спроектированных с позиций эффективного решения задач, имеет в ряде случаев проблемную ориентацию;</w:t>
      </w:r>
    </w:p>
    <w:p w14:paraId="6955DB8E" w14:textId="77777777" w:rsidR="001F112D" w:rsidRPr="001F112D" w:rsidRDefault="001F112D" w:rsidP="001F112D">
      <w:pPr>
        <w:ind w:firstLine="709"/>
      </w:pPr>
      <w:r>
        <w:t xml:space="preserve">- </w:t>
      </w:r>
      <w:r w:rsidRPr="001F112D">
        <w:t xml:space="preserve">интеллектуальный интерфейс - система программных и аппаратных средств, обеспечивающих для конечного пользователя использование компьютера для решения задач, которые возникают в среде его профессиональной деятельности либо без </w:t>
      </w:r>
      <w:proofErr w:type="gramStart"/>
      <w:r w:rsidRPr="001F112D">
        <w:t>посредников</w:t>
      </w:r>
      <w:proofErr w:type="gramEnd"/>
      <w:r w:rsidRPr="001F112D">
        <w:t xml:space="preserve"> либо с незначительной их помощью. Это совокупность средств интеллектуального интерфейса, имеющих гибкую структуру, которая обеспечивает возможность адаптации в широком спектре интересов конечных пользователей</w:t>
      </w:r>
      <w:r>
        <w:t>;</w:t>
      </w:r>
    </w:p>
    <w:p w14:paraId="1DD4CB07" w14:textId="77777777" w:rsidR="001F112D" w:rsidRPr="001F112D" w:rsidRDefault="001F112D" w:rsidP="001F112D">
      <w:pPr>
        <w:ind w:firstLine="709"/>
      </w:pPr>
      <w:r>
        <w:t xml:space="preserve">- </w:t>
      </w:r>
      <w:r w:rsidRPr="001F112D">
        <w:t>база знаний (БЗ) — информационная база, обеспечивающая использование вычислительными средствами первых двух комплексов целостной и независимой от обрабатывающих программ системы знаний о проблемной среде. База знаний занимает центральное положение по отношению к остальным компонентам вычислительной системы в целом, через БЗ осуществляется интеграция средств ВС, участвующих в решении задач. База знаний, отражает опыт конкретных людей, групп, обществ, человечества в целом, в решении творческих задач в выделенных сферах деятельности, традиционно считавшихся прерогативой интеллекта человека</w:t>
      </w:r>
      <w:r>
        <w:rPr>
          <w:rStyle w:val="af4"/>
        </w:rPr>
        <w:footnoteReference w:id="6"/>
      </w:r>
      <w:r w:rsidRPr="001F112D">
        <w:t>.</w:t>
      </w:r>
    </w:p>
    <w:p w14:paraId="077D895D" w14:textId="77777777" w:rsidR="001F112D" w:rsidRPr="001F112D" w:rsidRDefault="001F112D" w:rsidP="001F112D"/>
    <w:p w14:paraId="760B62A3" w14:textId="77777777" w:rsidR="001F112D" w:rsidRDefault="001F112D">
      <w:pPr>
        <w:spacing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DD40DB6" w14:textId="77777777" w:rsidR="00AE6230" w:rsidRPr="00590651" w:rsidRDefault="00AE6230" w:rsidP="00AE6230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8" w:name="_Toc61051923"/>
      <w:r>
        <w:rPr>
          <w:rFonts w:ascii="Times New Roman" w:hAnsi="Times New Roman"/>
          <w:b/>
          <w:bCs/>
          <w:sz w:val="28"/>
          <w:szCs w:val="28"/>
        </w:rPr>
        <w:lastRenderedPageBreak/>
        <w:t>4</w:t>
      </w:r>
      <w:r w:rsidRPr="0059065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ПОРЯДОК И ОСНОВНЫЕ АЛГОРИТМЫ РАБОТЫ</w:t>
      </w:r>
      <w:bookmarkEnd w:id="8"/>
    </w:p>
    <w:p w14:paraId="3B1EDAC1" w14:textId="77777777" w:rsidR="00AE6230" w:rsidRDefault="00AE6230" w:rsidP="003B4093">
      <w:pPr>
        <w:ind w:firstLine="709"/>
      </w:pPr>
    </w:p>
    <w:p w14:paraId="29BAFD93" w14:textId="77777777" w:rsidR="00153CAD" w:rsidRPr="00153CAD" w:rsidRDefault="00153CAD" w:rsidP="00153CAD">
      <w:pPr>
        <w:ind w:firstLine="709"/>
      </w:pPr>
      <w:r w:rsidRPr="00153CAD">
        <w:t xml:space="preserve">Принцип работы ИИ заключается в сочетании большого объема данных с возможностями быстрой, итеративной обработки и интеллектуальными алгоритмами, что позволяет программам автоматически обучаться на базе закономерностей и признаков, содержащихся в данных. </w:t>
      </w:r>
      <w:r w:rsidR="00DA2447">
        <w:t>Среди направлений</w:t>
      </w:r>
      <w:r w:rsidRPr="00153CAD">
        <w:t>:</w:t>
      </w:r>
    </w:p>
    <w:p w14:paraId="059EB39E" w14:textId="77777777" w:rsidR="00153CAD" w:rsidRPr="00153CAD" w:rsidRDefault="00E152FC" w:rsidP="00AD49C5">
      <w:pPr>
        <w:pStyle w:val="afc"/>
        <w:numPr>
          <w:ilvl w:val="0"/>
          <w:numId w:val="5"/>
        </w:numPr>
        <w:ind w:left="0" w:firstLine="709"/>
      </w:pPr>
      <w:hyperlink r:id="rId13" w:history="1">
        <w:r w:rsidR="00153CAD" w:rsidRPr="00153CAD">
          <w:rPr>
            <w:rStyle w:val="ae"/>
            <w:color w:val="auto"/>
            <w:u w:val="none"/>
          </w:rPr>
          <w:t>Машинное обучение </w:t>
        </w:r>
      </w:hyperlink>
      <w:r w:rsidR="00153CAD" w:rsidRPr="00153CAD">
        <w:t>—область знаний, исследующая алгоритмы, которые обучаются на данных с целью найти закономерности. В нем используются методы нейросетей, статистики, исследования операций и т.п. для выявления скрытой полезной информации в данных; при этом явно не программируются инструкции, указывающие, где искать данные и как делать выводы.</w:t>
      </w:r>
    </w:p>
    <w:p w14:paraId="345D6541" w14:textId="77777777" w:rsidR="00153CAD" w:rsidRPr="00153CAD" w:rsidRDefault="00153CAD" w:rsidP="00AD49C5">
      <w:pPr>
        <w:pStyle w:val="afc"/>
        <w:numPr>
          <w:ilvl w:val="0"/>
          <w:numId w:val="5"/>
        </w:numPr>
        <w:ind w:left="0" w:firstLine="709"/>
      </w:pPr>
      <w:r w:rsidRPr="00153CAD">
        <w:t>Нейросеть — это один из методов машинного обучения. Это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</w:p>
    <w:p w14:paraId="7E023292" w14:textId="77777777" w:rsidR="00153CAD" w:rsidRPr="00153CAD" w:rsidRDefault="00153CAD" w:rsidP="00AD49C5">
      <w:pPr>
        <w:pStyle w:val="afc"/>
        <w:numPr>
          <w:ilvl w:val="0"/>
          <w:numId w:val="5"/>
        </w:numPr>
        <w:ind w:left="0" w:firstLine="709"/>
      </w:pPr>
      <w:r w:rsidRPr="00153CAD">
        <w:t>В </w:t>
      </w:r>
      <w:hyperlink r:id="rId14" w:history="1">
        <w:r w:rsidRPr="00153CAD">
          <w:rPr>
            <w:rStyle w:val="ae"/>
            <w:color w:val="auto"/>
            <w:u w:val="none"/>
          </w:rPr>
          <w:t>глубоком обучении</w:t>
        </w:r>
      </w:hyperlink>
      <w:r w:rsidRPr="00153CAD">
        <w:t xml:space="preserve"> используются сложные нейросети со множеством нейронов и слоев. Для обучения этих глубоких нейросетей, а также для обнаружения сложных закономерностей в огромных массивах данных используются повышенные вычислительные мощности и усовершенствованные методики. </w:t>
      </w:r>
      <w:r>
        <w:t>Сферы</w:t>
      </w:r>
      <w:r w:rsidRPr="00153CAD">
        <w:t xml:space="preserve"> применения: распознавание изображений и речи.</w:t>
      </w:r>
    </w:p>
    <w:p w14:paraId="355B0194" w14:textId="77777777" w:rsidR="00153CAD" w:rsidRPr="00153CAD" w:rsidRDefault="00E152FC" w:rsidP="00AD49C5">
      <w:pPr>
        <w:pStyle w:val="afc"/>
        <w:numPr>
          <w:ilvl w:val="0"/>
          <w:numId w:val="5"/>
        </w:numPr>
        <w:ind w:left="0" w:firstLine="709"/>
      </w:pPr>
      <w:hyperlink r:id="rId15" w:history="1">
        <w:r w:rsidR="00153CAD" w:rsidRPr="00153CAD">
          <w:rPr>
            <w:rStyle w:val="ae"/>
            <w:color w:val="auto"/>
            <w:u w:val="none"/>
          </w:rPr>
          <w:t>Когнитивные вычисления</w:t>
        </w:r>
      </w:hyperlink>
      <w:r w:rsidR="00153CAD" w:rsidRPr="00153CAD">
        <w:t> — направление ИИ, задачей которого является обеспечение процесса естественного взаимодействия человека с компьютером, аналогичного взаимодействию между людьми. Конечная цель ИИ и когнитивных вычислений — имитация когнитивных процессов человека компьютером благодаря интерпретации изображений и речи с выдачей соответствующей ответной реакции.</w:t>
      </w:r>
    </w:p>
    <w:p w14:paraId="7F584C06" w14:textId="77777777" w:rsidR="00153CAD" w:rsidRPr="00153CAD" w:rsidRDefault="00153CAD" w:rsidP="00AD49C5">
      <w:pPr>
        <w:pStyle w:val="afc"/>
        <w:numPr>
          <w:ilvl w:val="0"/>
          <w:numId w:val="5"/>
        </w:numPr>
        <w:ind w:left="0" w:firstLine="709"/>
      </w:pPr>
      <w:r w:rsidRPr="00153CAD">
        <w:t>Компьютерное зрение опирается на распознавание шаблонов и на глубокое обучение для распознавания изображений и видео. Машины уже умеют обрабатывать, анализировать и понимать изображения, а также снимать фото или видео и интерпретировать окружающую обстановку.</w:t>
      </w:r>
    </w:p>
    <w:p w14:paraId="79698A65" w14:textId="77777777" w:rsidR="00153CAD" w:rsidRPr="00153CAD" w:rsidRDefault="00153CAD" w:rsidP="00AD49C5">
      <w:pPr>
        <w:pStyle w:val="afc"/>
        <w:numPr>
          <w:ilvl w:val="0"/>
          <w:numId w:val="5"/>
        </w:numPr>
        <w:ind w:left="0" w:firstLine="709"/>
      </w:pPr>
      <w:r w:rsidRPr="00153CAD">
        <w:lastRenderedPageBreak/>
        <w:t xml:space="preserve">Обработка естественного языка — это способность компьютеров анализировать, понимать и синтезировать человеческий язык, включая устную речь. Сейчас мы уже можем управлять компьютерами с помощью обычного языка, используемого в повседневном обиходе. Например, используя </w:t>
      </w:r>
      <w:proofErr w:type="spellStart"/>
      <w:r w:rsidRPr="00153CAD">
        <w:t>Siri</w:t>
      </w:r>
      <w:proofErr w:type="spellEnd"/>
      <w:r w:rsidRPr="00153CAD">
        <w:t xml:space="preserve"> или </w:t>
      </w:r>
      <w:proofErr w:type="spellStart"/>
      <w:r w:rsidRPr="00153CAD">
        <w:t>Google</w:t>
      </w:r>
      <w:proofErr w:type="spellEnd"/>
      <w:r w:rsidRPr="00153CAD">
        <w:t xml:space="preserve"> </w:t>
      </w:r>
      <w:proofErr w:type="spellStart"/>
      <w:r w:rsidRPr="00153CAD">
        <w:t>assistant</w:t>
      </w:r>
      <w:proofErr w:type="spellEnd"/>
      <w:r>
        <w:rPr>
          <w:rStyle w:val="af4"/>
        </w:rPr>
        <w:footnoteReference w:id="7"/>
      </w:r>
      <w:r w:rsidRPr="00153CAD">
        <w:t>.</w:t>
      </w:r>
    </w:p>
    <w:p w14:paraId="60EF4D95" w14:textId="77777777" w:rsidR="00153CAD" w:rsidRPr="00153CAD" w:rsidRDefault="00153CAD" w:rsidP="00153CAD">
      <w:pPr>
        <w:ind w:firstLine="709"/>
      </w:pPr>
      <w:r w:rsidRPr="00153CAD">
        <w:t xml:space="preserve">Кроме того, функционирование ИИ обеспечивают </w:t>
      </w:r>
      <w:r>
        <w:t>такие</w:t>
      </w:r>
      <w:r w:rsidRPr="00153CAD">
        <w:t xml:space="preserve"> технологии:</w:t>
      </w:r>
    </w:p>
    <w:p w14:paraId="578047EF" w14:textId="77777777" w:rsidR="00153CAD" w:rsidRPr="00153CAD" w:rsidRDefault="00153CAD" w:rsidP="00AD49C5">
      <w:pPr>
        <w:pStyle w:val="afc"/>
        <w:numPr>
          <w:ilvl w:val="0"/>
          <w:numId w:val="6"/>
        </w:numPr>
        <w:ind w:left="0" w:firstLine="709"/>
      </w:pPr>
      <w:r w:rsidRPr="00153CAD">
        <w:t>Существование ИИ невозможно без </w:t>
      </w:r>
      <w:hyperlink r:id="rId16" w:history="1">
        <w:r w:rsidRPr="00153CAD">
          <w:rPr>
            <w:rStyle w:val="ae"/>
            <w:color w:val="auto"/>
            <w:u w:val="none"/>
          </w:rPr>
          <w:t>графических процессоров</w:t>
        </w:r>
      </w:hyperlink>
      <w:r w:rsidRPr="00153CAD">
        <w:t>, так как они предоставляют вычислительные мощности, необходимые для итеративной обработки данных. Для обучения нейросетей необходимы «большие данные» и вычислительные ресурсы.</w:t>
      </w:r>
    </w:p>
    <w:p w14:paraId="6F5490DC" w14:textId="77777777" w:rsidR="00153CAD" w:rsidRPr="00153CAD" w:rsidRDefault="00E152FC" w:rsidP="00AD49C5">
      <w:pPr>
        <w:pStyle w:val="afc"/>
        <w:numPr>
          <w:ilvl w:val="0"/>
          <w:numId w:val="6"/>
        </w:numPr>
        <w:ind w:left="0" w:firstLine="709"/>
      </w:pPr>
      <w:hyperlink r:id="rId17" w:history="1">
        <w:r w:rsidR="00153CAD" w:rsidRPr="00153CAD">
          <w:rPr>
            <w:rStyle w:val="ae"/>
            <w:color w:val="auto"/>
            <w:u w:val="none"/>
          </w:rPr>
          <w:t>Интернет вещей</w:t>
        </w:r>
      </w:hyperlink>
      <w:r w:rsidR="00153CAD" w:rsidRPr="00153CAD">
        <w:t> собирает колоссальные объемы данных от подключенных устройств. Большая часть этих данных не проанализирована. Автоматизация моделей с помощью ИИ позволит использовать больше таких данных.</w:t>
      </w:r>
    </w:p>
    <w:p w14:paraId="1A463D7D" w14:textId="77777777" w:rsidR="00153CAD" w:rsidRPr="00153CAD" w:rsidRDefault="00153CAD" w:rsidP="00AD49C5">
      <w:pPr>
        <w:pStyle w:val="afc"/>
        <w:numPr>
          <w:ilvl w:val="0"/>
          <w:numId w:val="6"/>
        </w:numPr>
        <w:ind w:left="0" w:firstLine="709"/>
      </w:pPr>
      <w:r w:rsidRPr="00153CAD">
        <w:t xml:space="preserve">Разрабатываются и по-новому комбинируются </w:t>
      </w:r>
      <w:proofErr w:type="spellStart"/>
      <w:r w:rsidRPr="00153CAD">
        <w:t>более</w:t>
      </w:r>
      <w:hyperlink r:id="rId18" w:history="1">
        <w:r w:rsidRPr="00153CAD">
          <w:rPr>
            <w:rStyle w:val="ae"/>
            <w:color w:val="auto"/>
            <w:u w:val="none"/>
          </w:rPr>
          <w:t>совершенные</w:t>
        </w:r>
        <w:proofErr w:type="spellEnd"/>
        <w:r w:rsidRPr="00153CAD">
          <w:rPr>
            <w:rStyle w:val="ae"/>
            <w:color w:val="auto"/>
            <w:u w:val="none"/>
          </w:rPr>
          <w:t xml:space="preserve"> алгоритмы</w:t>
        </w:r>
      </w:hyperlink>
      <w:r w:rsidRPr="00153CAD">
        <w:t>, которые позволяют быстрее анализировать больший объем данных сразу на нескольких уровнях. Такая интеллектуальная обработка — ключ к выявлению и прогнозированию редких событий, пониманию сложных систем и оптимизации уникальных сценариев.</w:t>
      </w:r>
    </w:p>
    <w:p w14:paraId="13B197BD" w14:textId="77777777" w:rsidR="00153CAD" w:rsidRPr="00153CAD" w:rsidRDefault="00E152FC" w:rsidP="00AD49C5">
      <w:pPr>
        <w:pStyle w:val="afc"/>
        <w:numPr>
          <w:ilvl w:val="0"/>
          <w:numId w:val="6"/>
        </w:numPr>
        <w:ind w:left="0" w:firstLine="709"/>
      </w:pPr>
      <w:hyperlink r:id="rId19" w:history="1">
        <w:r w:rsidR="00153CAD" w:rsidRPr="00153CAD">
          <w:rPr>
            <w:rStyle w:val="ae"/>
            <w:color w:val="auto"/>
            <w:u w:val="none"/>
          </w:rPr>
          <w:t>API (программные интерфейсы приложений)</w:t>
        </w:r>
      </w:hyperlink>
      <w:r w:rsidR="00153CAD" w:rsidRPr="00153CAD">
        <w:t> представляют собой переносимые пакеты кода, благодаря которым функционал ИИ может быть интегрирован в существующие продукты и пакеты программ. С помощью API можно добавить функцию распознавания изображений в домашнюю систему безопасности или вопросно-ответные функции для описания данных, создания титров и заголовков, обнаружения в данных интересных закономерностей и иной полезной информации</w:t>
      </w:r>
      <w:r w:rsidR="00153CAD">
        <w:rPr>
          <w:rStyle w:val="af4"/>
        </w:rPr>
        <w:footnoteReference w:id="8"/>
      </w:r>
      <w:r w:rsidR="00153CAD" w:rsidRPr="00153CAD">
        <w:t>.</w:t>
      </w:r>
    </w:p>
    <w:p w14:paraId="1F16F166" w14:textId="77777777" w:rsidR="00AE6230" w:rsidRPr="00590651" w:rsidRDefault="008A3579" w:rsidP="00AE6230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9" w:name="_Toc61051924"/>
      <w:r>
        <w:rPr>
          <w:rFonts w:ascii="Times New Roman" w:hAnsi="Times New Roman"/>
          <w:b/>
          <w:bCs/>
          <w:sz w:val="28"/>
          <w:szCs w:val="28"/>
        </w:rPr>
        <w:lastRenderedPageBreak/>
        <w:t>5</w:t>
      </w:r>
      <w:r w:rsidR="00AE6230" w:rsidRPr="0059065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A357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ОСНОВНЫЕ ФУНКЦИОНАЛЬНЫЕ ПОКАЗАТЕЛИ И ХАРАКТЕРИСТИКИ</w:t>
      </w:r>
      <w:bookmarkEnd w:id="9"/>
    </w:p>
    <w:p w14:paraId="4E379153" w14:textId="77777777" w:rsidR="00AE6230" w:rsidRDefault="00AE6230" w:rsidP="00AE6230">
      <w:pPr>
        <w:ind w:firstLine="709"/>
      </w:pPr>
    </w:p>
    <w:p w14:paraId="44CEEAA1" w14:textId="77777777" w:rsidR="00D425CB" w:rsidRDefault="00D425CB" w:rsidP="00D425CB">
      <w:pPr>
        <w:ind w:firstLine="709"/>
      </w:pPr>
      <w:r>
        <w:t>Существует ряд характерных черт, присущих ИИ, среди которых:</w:t>
      </w:r>
    </w:p>
    <w:p w14:paraId="510BF549" w14:textId="77777777" w:rsidR="00D425CB" w:rsidRDefault="00D425CB" w:rsidP="00D425CB">
      <w:pPr>
        <w:ind w:firstLine="709"/>
      </w:pPr>
      <w:r>
        <w:t>существование внутри машины индивидуальной модели восприятия мира;</w:t>
      </w:r>
    </w:p>
    <w:p w14:paraId="52CDC058" w14:textId="77777777" w:rsidR="00D425CB" w:rsidRDefault="00D425CB" w:rsidP="00AD49C5">
      <w:pPr>
        <w:pStyle w:val="afc"/>
        <w:numPr>
          <w:ilvl w:val="0"/>
          <w:numId w:val="4"/>
        </w:numPr>
        <w:ind w:left="0" w:firstLine="709"/>
      </w:pPr>
      <w:proofErr w:type="spellStart"/>
      <w:r>
        <w:t>самопополнение</w:t>
      </w:r>
      <w:proofErr w:type="spellEnd"/>
      <w:r>
        <w:t xml:space="preserve"> имеющегося багажа знаний;</w:t>
      </w:r>
    </w:p>
    <w:p w14:paraId="3A58CD1B" w14:textId="77777777" w:rsidR="00D425CB" w:rsidRDefault="00D425CB" w:rsidP="00AD49C5">
      <w:pPr>
        <w:pStyle w:val="afc"/>
        <w:numPr>
          <w:ilvl w:val="0"/>
          <w:numId w:val="4"/>
        </w:numPr>
        <w:ind w:left="0" w:firstLine="709"/>
      </w:pPr>
      <w:r>
        <w:t>способность к дедукции и индукции – мышлению от общего к частному и наоборот, а также способность к анализу и синтезу;</w:t>
      </w:r>
    </w:p>
    <w:p w14:paraId="7BC1562D" w14:textId="77777777" w:rsidR="00D425CB" w:rsidRDefault="00D425CB" w:rsidP="00AD49C5">
      <w:pPr>
        <w:pStyle w:val="afc"/>
        <w:numPr>
          <w:ilvl w:val="0"/>
          <w:numId w:val="4"/>
        </w:numPr>
        <w:ind w:left="0" w:firstLine="709"/>
      </w:pPr>
      <w:r>
        <w:t>умение вести диалог с внешней средой (в т.ч. человеком) и адаптироваться к ее условиям;</w:t>
      </w:r>
    </w:p>
    <w:p w14:paraId="43140697" w14:textId="77777777" w:rsidR="007D260B" w:rsidRDefault="007D260B" w:rsidP="00AD49C5">
      <w:pPr>
        <w:pStyle w:val="afc"/>
        <w:numPr>
          <w:ilvl w:val="0"/>
          <w:numId w:val="4"/>
        </w:numPr>
        <w:ind w:left="0" w:firstLine="709"/>
      </w:pPr>
      <w:r>
        <w:t>внутренняя интерпретируемость — вместе с информацией в базе знаний представлены информационные структуры, позволяющие не только хранить знания, но и использовать их;</w:t>
      </w:r>
    </w:p>
    <w:p w14:paraId="724DADA3" w14:textId="77777777" w:rsidR="007D260B" w:rsidRDefault="007D260B" w:rsidP="00AD49C5">
      <w:pPr>
        <w:pStyle w:val="afc"/>
        <w:numPr>
          <w:ilvl w:val="0"/>
          <w:numId w:val="4"/>
        </w:numPr>
        <w:ind w:left="0" w:firstLine="709"/>
      </w:pPr>
      <w:r>
        <w:t>структурированность — выполняются декомпозиция сложных объектов на более простые и установление связи между ними;</w:t>
      </w:r>
    </w:p>
    <w:p w14:paraId="290B3DCD" w14:textId="77777777" w:rsidR="007D260B" w:rsidRDefault="007D260B" w:rsidP="00AD49C5">
      <w:pPr>
        <w:pStyle w:val="afc"/>
        <w:numPr>
          <w:ilvl w:val="0"/>
          <w:numId w:val="4"/>
        </w:numPr>
        <w:ind w:left="0" w:firstLine="709"/>
      </w:pPr>
      <w:r>
        <w:t xml:space="preserve">связанность - отражаются закономерности относительно фактов, процессов, явлений и причинно-следственные отношения между ними; </w:t>
      </w:r>
    </w:p>
    <w:p w14:paraId="2F4EB76B" w14:textId="77777777" w:rsidR="00AE6230" w:rsidRDefault="007D260B" w:rsidP="00AD49C5">
      <w:pPr>
        <w:pStyle w:val="afc"/>
        <w:numPr>
          <w:ilvl w:val="0"/>
          <w:numId w:val="4"/>
        </w:numPr>
        <w:ind w:left="0" w:firstLine="709"/>
      </w:pPr>
      <w:r>
        <w:t xml:space="preserve">активность - на основе имеющихся знаний можно выводить (получать) новые знания. </w:t>
      </w:r>
      <w:r w:rsidR="00D425CB">
        <w:t>умение оперировать кругом задач, четко ограниченным отдельной областью познаний (всё-таки до создания всезнающей машины, способной в одиночку решать любые вопросы мироздания, человечеству еще далеко)</w:t>
      </w:r>
      <w:r w:rsidR="00D425CB">
        <w:rPr>
          <w:rStyle w:val="af4"/>
        </w:rPr>
        <w:footnoteReference w:id="9"/>
      </w:r>
      <w:r w:rsidR="00D425CB">
        <w:t>.</w:t>
      </w:r>
    </w:p>
    <w:p w14:paraId="79DF4475" w14:textId="77777777" w:rsidR="007D260B" w:rsidRDefault="007D260B" w:rsidP="006F560A">
      <w:pPr>
        <w:pStyle w:val="afc"/>
        <w:ind w:firstLine="709"/>
      </w:pPr>
      <w:r>
        <w:rPr>
          <w:color w:val="000000"/>
          <w:shd w:val="clear" w:color="auto" w:fill="FFFFFF"/>
        </w:rPr>
        <w:t xml:space="preserve">Важная </w:t>
      </w:r>
      <w:r w:rsidRPr="006F560A">
        <w:t>характеристика методов искусственного интеллекта – он имеет дело только с теми механизмами компетентности, которые носят вербальный характер (допускают символьное представление). Далеко не все механизмы, которые использует для решения задач человек, таковы.</w:t>
      </w:r>
    </w:p>
    <w:p w14:paraId="05522C60" w14:textId="77777777" w:rsidR="00AE6230" w:rsidRPr="00590651" w:rsidRDefault="008A3579" w:rsidP="00AE6230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10" w:name="_Toc61051925"/>
      <w:r>
        <w:rPr>
          <w:rFonts w:ascii="Times New Roman" w:hAnsi="Times New Roman"/>
          <w:b/>
          <w:bCs/>
          <w:sz w:val="28"/>
          <w:szCs w:val="28"/>
        </w:rPr>
        <w:lastRenderedPageBreak/>
        <w:t>6</w:t>
      </w:r>
      <w:r w:rsidR="00AE6230" w:rsidRPr="0059065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ПЕРСПЕКТИВЫ </w:t>
      </w:r>
      <w:r w:rsidRPr="00AE6230">
        <w:rPr>
          <w:rFonts w:ascii="Times New Roman" w:hAnsi="Times New Roman"/>
          <w:b/>
          <w:sz w:val="28"/>
          <w:szCs w:val="28"/>
        </w:rPr>
        <w:t>ИСКУССТВЕННОГО</w:t>
      </w:r>
      <w:r>
        <w:rPr>
          <w:rFonts w:ascii="Times New Roman" w:hAnsi="Times New Roman"/>
          <w:b/>
          <w:sz w:val="28"/>
          <w:szCs w:val="28"/>
        </w:rPr>
        <w:t xml:space="preserve"> ИНТЕЛЛЕКТА</w:t>
      </w:r>
      <w:bookmarkEnd w:id="10"/>
    </w:p>
    <w:p w14:paraId="3C7D19B2" w14:textId="77777777" w:rsidR="00AE6230" w:rsidRDefault="00AE6230" w:rsidP="00AE6230">
      <w:pPr>
        <w:ind w:firstLine="709"/>
      </w:pPr>
    </w:p>
    <w:p w14:paraId="264F8BB2" w14:textId="77777777" w:rsidR="006F560A" w:rsidRDefault="006F560A" w:rsidP="006F560A">
      <w:pPr>
        <w:ind w:firstLine="709"/>
      </w:pPr>
      <w:r>
        <w:t>Рассмотрим основные перспективы использования искусственного интеллекта.</w:t>
      </w:r>
    </w:p>
    <w:p w14:paraId="54AEF0D2" w14:textId="77777777" w:rsidR="006F560A" w:rsidRPr="006F560A" w:rsidRDefault="006F560A" w:rsidP="006F560A">
      <w:pPr>
        <w:ind w:firstLine="709"/>
      </w:pPr>
      <w:r>
        <w:t xml:space="preserve">1. </w:t>
      </w:r>
      <w:proofErr w:type="spellStart"/>
      <w:r w:rsidRPr="006F560A">
        <w:t>Гиперавтоматизация</w:t>
      </w:r>
      <w:proofErr w:type="spellEnd"/>
      <w:r>
        <w:t>.</w:t>
      </w:r>
    </w:p>
    <w:p w14:paraId="56599B3A" w14:textId="77777777" w:rsidR="006F560A" w:rsidRPr="006F560A" w:rsidRDefault="006F560A" w:rsidP="006F560A">
      <w:pPr>
        <w:ind w:firstLine="709"/>
      </w:pPr>
      <w:r w:rsidRPr="006F560A">
        <w:t>Просто автоматизация уже стала привычной, теперь же речь идет о более комплексном использовании разных технологий, которое позволит повысить эффективность.</w:t>
      </w:r>
      <w:r>
        <w:t xml:space="preserve"> </w:t>
      </w:r>
      <w:r w:rsidRPr="006F560A">
        <w:t xml:space="preserve">Часть </w:t>
      </w:r>
      <w:proofErr w:type="spellStart"/>
      <w:r w:rsidRPr="006F560A">
        <w:t>гиперавтоматизации</w:t>
      </w:r>
      <w:proofErr w:type="spellEnd"/>
      <w:r w:rsidRPr="006F560A">
        <w:t xml:space="preserve"> — роботизированная автоматизация процессов (RPA), она тоже все больше проникает в производство: по</w:t>
      </w:r>
      <w:hyperlink r:id="rId20" w:tgtFrame="_blank" w:history="1">
        <w:r w:rsidRPr="006F560A">
          <w:rPr>
            <w:rStyle w:val="ae"/>
            <w:color w:val="auto"/>
            <w:u w:val="none"/>
          </w:rPr>
          <w:t> прогнозам</w:t>
        </w:r>
      </w:hyperlink>
      <w:r w:rsidRPr="006F560A">
        <w:t xml:space="preserve"> компании </w:t>
      </w:r>
      <w:proofErr w:type="spellStart"/>
      <w:r w:rsidRPr="006F560A">
        <w:t>Forrester</w:t>
      </w:r>
      <w:proofErr w:type="spellEnd"/>
      <w:r w:rsidRPr="006F560A">
        <w:t xml:space="preserve"> </w:t>
      </w:r>
      <w:proofErr w:type="spellStart"/>
      <w:r w:rsidRPr="006F560A">
        <w:t>Research</w:t>
      </w:r>
      <w:proofErr w:type="spellEnd"/>
      <w:r w:rsidRPr="006F560A">
        <w:t>, мировой рынок RPA достигнет $7,7 млрд в 2020 году и вырастет до $12 млрд в 2023 году.</w:t>
      </w:r>
    </w:p>
    <w:p w14:paraId="46A4F256" w14:textId="77777777" w:rsidR="006F560A" w:rsidRPr="006F560A" w:rsidRDefault="006F560A" w:rsidP="006F560A">
      <w:pPr>
        <w:ind w:firstLine="709"/>
      </w:pPr>
      <w:proofErr w:type="spellStart"/>
      <w:r w:rsidRPr="006F560A">
        <w:t>Гиперавтоматизация</w:t>
      </w:r>
      <w:proofErr w:type="spellEnd"/>
      <w:r w:rsidRPr="006F560A">
        <w:t xml:space="preserve"> также непосредственно связана со следующим трендом — цифровыми двойниками.</w:t>
      </w:r>
    </w:p>
    <w:p w14:paraId="40F1A728" w14:textId="77777777" w:rsidR="006F560A" w:rsidRPr="006F560A" w:rsidRDefault="00E81AB2" w:rsidP="006F560A">
      <w:pPr>
        <w:ind w:firstLine="709"/>
      </w:pPr>
      <w:r>
        <w:t xml:space="preserve">2. </w:t>
      </w:r>
      <w:r w:rsidR="006F560A" w:rsidRPr="006F560A">
        <w:t xml:space="preserve">Промышленные предприятия, как все компании в мире, имеют бухгалтерскую, финансовую и другие </w:t>
      </w:r>
      <w:proofErr w:type="spellStart"/>
      <w:r w:rsidR="006F560A" w:rsidRPr="006F560A">
        <w:t>бэкофисные</w:t>
      </w:r>
      <w:proofErr w:type="spellEnd"/>
      <w:r w:rsidR="006F560A" w:rsidRPr="006F560A">
        <w:t xml:space="preserve"> функции, давно автоматизированные до мельчайших сегментов операций. Однако автоматизация на цеховом уровне никогда не была простым процессом: цех часто просто не принимает новые технологии.</w:t>
      </w:r>
    </w:p>
    <w:p w14:paraId="11A6822D" w14:textId="77777777" w:rsidR="006F560A" w:rsidRPr="006F560A" w:rsidRDefault="006F560A" w:rsidP="006F560A">
      <w:pPr>
        <w:ind w:firstLine="709"/>
      </w:pPr>
      <w:r w:rsidRPr="006F560A">
        <w:t xml:space="preserve">Технологии цифрового двойника стали возможными, когда все кусочки промышленных процессов (от проектирования изделий до трекинга гарантийных обращений) стали вестись на компьютерах продолжительное время. А экономическую целесообразность приобрели с </w:t>
      </w:r>
      <w:proofErr w:type="spellStart"/>
      <w:r w:rsidRPr="006F560A">
        <w:t>гиперавтоматизацей</w:t>
      </w:r>
      <w:proofErr w:type="spellEnd"/>
      <w:r w:rsidRPr="006F560A">
        <w:t>, то есть исключением человека там, где человек просто физически не может справиться с задачами.</w:t>
      </w:r>
    </w:p>
    <w:p w14:paraId="3BDCA741" w14:textId="77777777" w:rsidR="006F560A" w:rsidRPr="006F560A" w:rsidRDefault="006F560A" w:rsidP="006F560A">
      <w:pPr>
        <w:ind w:firstLine="709"/>
      </w:pPr>
      <w:r w:rsidRPr="006F560A">
        <w:t>К таким задачам можно отнести индивидуализацию конструкции автомобилей под узкую серию, когда надо провести не только стандартные расчёты, но и убедиться в возможностях поставщиков обеспечить производство.</w:t>
      </w:r>
    </w:p>
    <w:p w14:paraId="1B093737" w14:textId="77777777" w:rsidR="006F560A" w:rsidRPr="006F560A" w:rsidRDefault="00E81AB2" w:rsidP="006F560A">
      <w:pPr>
        <w:ind w:firstLine="709"/>
      </w:pPr>
      <w:r>
        <w:t xml:space="preserve">3. </w:t>
      </w:r>
      <w:r w:rsidR="006F560A" w:rsidRPr="006F560A">
        <w:t>Еще один тренд</w:t>
      </w:r>
      <w:r>
        <w:t xml:space="preserve"> </w:t>
      </w:r>
      <w:r w:rsidR="006F560A" w:rsidRPr="006F560A">
        <w:t xml:space="preserve">— развитие автономных вещей —связан с повышением уровня автоматизации. Просто интернет вещей развивается в интернет автономных вещей, то есть устройств, которые не просто подключены к сети </w:t>
      </w:r>
      <w:r w:rsidR="006F560A" w:rsidRPr="006F560A">
        <w:lastRenderedPageBreak/>
        <w:t>и взаимодействуют друг с другом и человеком, а могут действовать автономно. Это могут быть и беспилотники, и автономные роботы, и беспилотные автомобили.</w:t>
      </w:r>
    </w:p>
    <w:p w14:paraId="4B980136" w14:textId="77777777" w:rsidR="006F560A" w:rsidRPr="006F560A" w:rsidRDefault="006F560A" w:rsidP="006F560A">
      <w:pPr>
        <w:ind w:firstLine="709"/>
      </w:pPr>
      <w:r w:rsidRPr="006F560A">
        <w:t xml:space="preserve">Хотя большинство беспилотных летательных аппаратов (БПЛА) пока не </w:t>
      </w:r>
      <w:r w:rsidR="00E81AB2">
        <w:t>назвать</w:t>
      </w:r>
      <w:r w:rsidRPr="006F560A">
        <w:t xml:space="preserve"> автономными, некоторые компании идут по этому пути, например, такие БПЛА </w:t>
      </w:r>
      <w:hyperlink r:id="rId21" w:tgtFrame="_blank" w:history="1">
        <w:r w:rsidRPr="006F560A">
          <w:rPr>
            <w:rStyle w:val="ae"/>
            <w:color w:val="auto"/>
            <w:u w:val="none"/>
          </w:rPr>
          <w:t>разрабатывает</w:t>
        </w:r>
      </w:hyperlink>
      <w:r w:rsidRPr="006F560A">
        <w:t xml:space="preserve"> компания </w:t>
      </w:r>
      <w:proofErr w:type="spellStart"/>
      <w:r w:rsidRPr="006F560A">
        <w:t>Exyn</w:t>
      </w:r>
      <w:proofErr w:type="spellEnd"/>
      <w:r w:rsidRPr="006F560A">
        <w:t xml:space="preserve"> </w:t>
      </w:r>
      <w:proofErr w:type="spellStart"/>
      <w:r w:rsidRPr="006F560A">
        <w:t>Technologies</w:t>
      </w:r>
      <w:proofErr w:type="spellEnd"/>
      <w:r w:rsidRPr="006F560A">
        <w:t>, над этим также </w:t>
      </w:r>
      <w:hyperlink r:id="rId22" w:tgtFrame="_blank" w:history="1">
        <w:r w:rsidRPr="006F560A">
          <w:rPr>
            <w:rStyle w:val="ae"/>
            <w:color w:val="auto"/>
            <w:u w:val="none"/>
          </w:rPr>
          <w:t>работает</w:t>
        </w:r>
      </w:hyperlink>
      <w:r w:rsidRPr="006F560A">
        <w:t> крупнейший в мире производитель БПЛА, китайская DJI. Создание же беспилотных автомобилей оказалось не таким быстрым делом, как ждали сначала, тем не менее уровень их автономности тоже растет.</w:t>
      </w:r>
    </w:p>
    <w:p w14:paraId="2173525B" w14:textId="77777777" w:rsidR="006F560A" w:rsidRPr="006F560A" w:rsidRDefault="00E81AB2" w:rsidP="006F560A">
      <w:pPr>
        <w:ind w:firstLine="709"/>
      </w:pPr>
      <w:r>
        <w:t xml:space="preserve">4.  </w:t>
      </w:r>
      <w:r w:rsidR="006F560A" w:rsidRPr="006F560A">
        <w:t xml:space="preserve">Аналитики исследовательской компании </w:t>
      </w:r>
      <w:proofErr w:type="spellStart"/>
      <w:r w:rsidR="006F560A" w:rsidRPr="006F560A">
        <w:t>IntSights</w:t>
      </w:r>
      <w:proofErr w:type="spellEnd"/>
      <w:r w:rsidR="006F560A" w:rsidRPr="006F560A">
        <w:t> </w:t>
      </w:r>
      <w:hyperlink r:id="rId23" w:tgtFrame="_blank" w:history="1">
        <w:r w:rsidR="006F560A" w:rsidRPr="006F560A">
          <w:rPr>
            <w:rStyle w:val="ae"/>
            <w:color w:val="auto"/>
            <w:u w:val="none"/>
          </w:rPr>
          <w:t>назвали</w:t>
        </w:r>
      </w:hyperlink>
      <w:r w:rsidR="006F560A" w:rsidRPr="006F560A">
        <w:t xml:space="preserve"> ИИ одной из главных </w:t>
      </w:r>
      <w:proofErr w:type="spellStart"/>
      <w:r w:rsidR="006F560A" w:rsidRPr="006F560A">
        <w:t>киберугроз</w:t>
      </w:r>
      <w:proofErr w:type="spellEnd"/>
      <w:r w:rsidR="006F560A" w:rsidRPr="006F560A">
        <w:t>: речь в числе прочего идет о массовом применении ИИ при таргетированных и автоматических атаках.</w:t>
      </w:r>
    </w:p>
    <w:p w14:paraId="602B2973" w14:textId="77777777" w:rsidR="006F560A" w:rsidRPr="006F560A" w:rsidRDefault="006F560A" w:rsidP="006F560A">
      <w:pPr>
        <w:ind w:firstLine="709"/>
      </w:pPr>
      <w:r w:rsidRPr="006F560A">
        <w:t>В то же время и методы защиты совершенствуются благодаря ИИ: такие системы лучше обнаруживают вредоносные программы, попытки мошенничества, более эффективно анализируют сетевые риски и подозрительное поведение пользователей и машин.</w:t>
      </w:r>
    </w:p>
    <w:p w14:paraId="72E20A0C" w14:textId="77777777" w:rsidR="006F560A" w:rsidRPr="006F560A" w:rsidRDefault="006F560A" w:rsidP="006F560A">
      <w:pPr>
        <w:ind w:firstLine="709"/>
      </w:pPr>
      <w:r w:rsidRPr="006F560A">
        <w:t>Из-за все большего значения данных и одновременно их высокой уязвимости многие компании начнут «закрывать» свои данные, отказываясь пе</w:t>
      </w:r>
      <w:r w:rsidR="00E81AB2">
        <w:t xml:space="preserve">редавать их третьим лицам. Это </w:t>
      </w:r>
      <w:r w:rsidRPr="006F560A">
        <w:t>ведет и к развитию новых моделей обучения ИИ.</w:t>
      </w:r>
    </w:p>
    <w:p w14:paraId="64A8766D" w14:textId="77777777" w:rsidR="006F560A" w:rsidRPr="006F560A" w:rsidRDefault="006F560A" w:rsidP="006F560A">
      <w:pPr>
        <w:ind w:firstLine="709"/>
      </w:pPr>
      <w:r w:rsidRPr="006F560A">
        <w:t>Еще один тренд, который актуален уже сейчас и будет только больше распространяться, — рост числа платформ, позволяющих «неспециалистам» создавать собственные ИИ-продукты.</w:t>
      </w:r>
      <w:r w:rsidR="00E81AB2">
        <w:t xml:space="preserve"> </w:t>
      </w:r>
      <w:r w:rsidRPr="006F560A">
        <w:t>Уже сейчас есть много инструментов, с помощью которых, не будучи специалистом в ИИ, можно создать чат-ботов, голосовых помощников, различные аналитические инструменты.</w:t>
      </w:r>
      <w:r w:rsidR="00E81AB2">
        <w:t xml:space="preserve"> </w:t>
      </w:r>
      <w:r w:rsidRPr="006F560A">
        <w:t>Среди</w:t>
      </w:r>
      <w:r w:rsidRPr="006F560A">
        <w:rPr>
          <w:lang w:val="en-US"/>
        </w:rPr>
        <w:t xml:space="preserve"> </w:t>
      </w:r>
      <w:r w:rsidRPr="006F560A">
        <w:t>таких</w:t>
      </w:r>
      <w:r w:rsidRPr="006F560A">
        <w:rPr>
          <w:lang w:val="en-US"/>
        </w:rPr>
        <w:t xml:space="preserve"> </w:t>
      </w:r>
      <w:r w:rsidRPr="006F560A">
        <w:t>платформ</w:t>
      </w:r>
      <w:r w:rsidRPr="006F560A">
        <w:rPr>
          <w:lang w:val="en-US"/>
        </w:rPr>
        <w:t xml:space="preserve"> — Amazon AI Services, Google AI Services, Symphony, </w:t>
      </w:r>
      <w:proofErr w:type="spellStart"/>
      <w:r w:rsidRPr="006F560A">
        <w:rPr>
          <w:lang w:val="en-US"/>
        </w:rPr>
        <w:t>DataRobot</w:t>
      </w:r>
      <w:proofErr w:type="spellEnd"/>
      <w:r w:rsidRPr="006F560A">
        <w:rPr>
          <w:lang w:val="en-US"/>
        </w:rPr>
        <w:t xml:space="preserve">. </w:t>
      </w:r>
      <w:r w:rsidRPr="006F560A">
        <w:t xml:space="preserve">Это направление уже получило название AIY (по аналогии с DIY, </w:t>
      </w:r>
      <w:proofErr w:type="spellStart"/>
      <w:r w:rsidRPr="006F560A">
        <w:t>Do</w:t>
      </w:r>
      <w:proofErr w:type="spellEnd"/>
      <w:r w:rsidRPr="006F560A">
        <w:t xml:space="preserve"> </w:t>
      </w:r>
      <w:proofErr w:type="spellStart"/>
      <w:r w:rsidRPr="006F560A">
        <w:t>It</w:t>
      </w:r>
      <w:proofErr w:type="spellEnd"/>
      <w:r w:rsidRPr="006F560A">
        <w:t xml:space="preserve"> </w:t>
      </w:r>
      <w:proofErr w:type="spellStart"/>
      <w:r w:rsidRPr="006F560A">
        <w:t>Yourself</w:t>
      </w:r>
      <w:proofErr w:type="spellEnd"/>
      <w:r w:rsidRPr="006F560A">
        <w:t>, «сделай сам», но с искусственным интеллектом)</w:t>
      </w:r>
      <w:r w:rsidR="00E81AB2">
        <w:rPr>
          <w:rStyle w:val="af4"/>
        </w:rPr>
        <w:footnoteReference w:id="10"/>
      </w:r>
      <w:r w:rsidRPr="006F560A">
        <w:t>.</w:t>
      </w:r>
    </w:p>
    <w:p w14:paraId="2DD42E68" w14:textId="77777777" w:rsidR="00355C38" w:rsidRDefault="00355C38">
      <w:pPr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0051A75" w14:textId="77777777" w:rsidR="00355C38" w:rsidRPr="00590651" w:rsidRDefault="00355C38" w:rsidP="00355C38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1" w:name="_Toc61051926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11"/>
    </w:p>
    <w:bookmarkEnd w:id="4"/>
    <w:bookmarkEnd w:id="5"/>
    <w:p w14:paraId="1ED4C9B5" w14:textId="77777777" w:rsidR="00355C38" w:rsidRDefault="00355C38" w:rsidP="007768BD">
      <w:pPr>
        <w:ind w:firstLine="709"/>
        <w:rPr>
          <w:szCs w:val="28"/>
        </w:rPr>
      </w:pPr>
    </w:p>
    <w:p w14:paraId="644AD801" w14:textId="77777777" w:rsidR="007768BD" w:rsidRDefault="007768BD" w:rsidP="000E0DB3">
      <w:pPr>
        <w:ind w:firstLine="709"/>
      </w:pPr>
      <w:r w:rsidRPr="00E96995">
        <w:t>Таким образом, в заключении следует сделать вывод</w:t>
      </w:r>
      <w:r w:rsidR="009F0E97" w:rsidRPr="00E96995">
        <w:t>ы</w:t>
      </w:r>
      <w:r w:rsidRPr="00E96995">
        <w:t xml:space="preserve"> по рассмотренной </w:t>
      </w:r>
      <w:r w:rsidRPr="000E0DB3">
        <w:t>теме.</w:t>
      </w:r>
    </w:p>
    <w:p w14:paraId="264D817F" w14:textId="77777777" w:rsidR="000334EC" w:rsidRPr="000334EC" w:rsidRDefault="000334EC" w:rsidP="000334EC">
      <w:pPr>
        <w:ind w:firstLine="709"/>
      </w:pPr>
      <w:bookmarkStart w:id="12" w:name="_Toc445973859"/>
      <w:bookmarkStart w:id="13" w:name="_Toc461205701"/>
      <w:r w:rsidRPr="00A87F0C">
        <w:t xml:space="preserve">Искусственный интеллект (ИИ, </w:t>
      </w:r>
      <w:proofErr w:type="spellStart"/>
      <w:r w:rsidRPr="00A87F0C">
        <w:t>Искин</w:t>
      </w:r>
      <w:proofErr w:type="spellEnd"/>
      <w:r w:rsidRPr="00A87F0C">
        <w:t>) — это экспериментальная научная дисциплина, задача которой — воссоздание с помощью искусственных устройств разумных рассуждений и действий. Прикладной аспект искусственного интеллекта включает решение компьютером задач, не имеющих явного алгоритмического решения, порой — с нечёткими целями. При этом часто используются «человеческие</w:t>
      </w:r>
      <w:r w:rsidRPr="000334EC">
        <w:t>» способы решения таких задач. Научный аспект искусственного интеллекта касается объяснения работы естественного интеллекта и имитации решения задач человеком. </w:t>
      </w:r>
    </w:p>
    <w:p w14:paraId="066DA488" w14:textId="77777777" w:rsidR="000334EC" w:rsidRPr="000334EC" w:rsidRDefault="000334EC" w:rsidP="000334EC">
      <w:pPr>
        <w:ind w:firstLine="709"/>
      </w:pPr>
      <w:r w:rsidRPr="000334EC">
        <w:t>Искусственный интеллект призван расширить возможности компьютерных наук, а не определить их границы. Одной из важных задач, стоящих перед исследователями, является поддержание этих усилий ясными теоретическими принципами.</w:t>
      </w:r>
    </w:p>
    <w:p w14:paraId="374D9C25" w14:textId="77777777" w:rsidR="000334EC" w:rsidRPr="000334EC" w:rsidRDefault="000334EC" w:rsidP="000334EC">
      <w:pPr>
        <w:ind w:firstLine="709"/>
      </w:pPr>
      <w:r w:rsidRPr="000334EC">
        <w:t>Область искусственного интеллекта стала развиваться после возникновения компьютеров. Сегодня элементы искусственного интеллекта используются во множестве областей, от бытовой техники до управления атомными станциями. Развитие искусственного интеллекта идёт параллельно с ускорением компьютеров и прогрессом в области когнитивной науки. Ожидается, что через несколько десятков лет искусственный интеллект достигнет уровня человека, а затем и превзойдёт его.</w:t>
      </w:r>
    </w:p>
    <w:p w14:paraId="376C0DC2" w14:textId="77777777" w:rsidR="000334EC" w:rsidRDefault="000334EC" w:rsidP="000334EC">
      <w:pPr>
        <w:spacing w:line="240" w:lineRule="auto"/>
        <w:jc w:val="center"/>
      </w:pPr>
    </w:p>
    <w:p w14:paraId="4758AEE8" w14:textId="77777777" w:rsidR="00DA2447" w:rsidRPr="00590651" w:rsidRDefault="001064E3" w:rsidP="00DA2447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r>
        <w:rPr>
          <w:b/>
          <w:szCs w:val="28"/>
        </w:rPr>
        <w:br w:type="page"/>
      </w:r>
      <w:bookmarkStart w:id="14" w:name="_Toc61051927"/>
      <w:bookmarkEnd w:id="12"/>
      <w:bookmarkEnd w:id="13"/>
      <w:r w:rsidR="00DA2447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  <w:bookmarkEnd w:id="14"/>
    </w:p>
    <w:p w14:paraId="303AD58C" w14:textId="77777777" w:rsidR="00396E68" w:rsidRPr="003B4093" w:rsidRDefault="00396E68" w:rsidP="00DA2447">
      <w:pPr>
        <w:spacing w:line="240" w:lineRule="auto"/>
        <w:jc w:val="center"/>
      </w:pPr>
    </w:p>
    <w:p w14:paraId="5C1F187A" w14:textId="77777777" w:rsidR="00AE6230" w:rsidRPr="00A87F0C" w:rsidRDefault="00AE6230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proofErr w:type="spellStart"/>
      <w:r w:rsidRPr="00A87F0C">
        <w:t>Баррат</w:t>
      </w:r>
      <w:proofErr w:type="spellEnd"/>
      <w:r w:rsidRPr="00A87F0C">
        <w:t xml:space="preserve"> Дж. Последнее изобретение человечества: Искусственный интеллект и конец эры </w:t>
      </w:r>
      <w:proofErr w:type="spellStart"/>
      <w:r w:rsidRPr="00A87F0C">
        <w:t>Homo</w:t>
      </w:r>
      <w:proofErr w:type="spellEnd"/>
      <w:r w:rsidRPr="00A87F0C">
        <w:t xml:space="preserve"> </w:t>
      </w:r>
      <w:proofErr w:type="spellStart"/>
      <w:r w:rsidRPr="00A87F0C">
        <w:t>sapiens</w:t>
      </w:r>
      <w:proofErr w:type="spellEnd"/>
      <w:r w:rsidRPr="00A87F0C">
        <w:t xml:space="preserve"> / Дж. </w:t>
      </w:r>
      <w:proofErr w:type="spellStart"/>
      <w:r w:rsidRPr="00A87F0C">
        <w:t>Баррат</w:t>
      </w:r>
      <w:proofErr w:type="spellEnd"/>
      <w:r w:rsidRPr="00A87F0C">
        <w:t xml:space="preserve">. - М.: Альпина </w:t>
      </w:r>
      <w:proofErr w:type="spellStart"/>
      <w:r w:rsidRPr="00A87F0C">
        <w:t>нонфикшн</w:t>
      </w:r>
      <w:proofErr w:type="spellEnd"/>
      <w:r w:rsidRPr="00A87F0C">
        <w:t>, 2015. - 304 с.</w:t>
      </w:r>
    </w:p>
    <w:p w14:paraId="2FFAD823" w14:textId="77777777" w:rsidR="00AE6230" w:rsidRPr="00A87F0C" w:rsidRDefault="00AE6230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A87F0C">
        <w:t xml:space="preserve">Заблоцкая, В. С., Сорокина, Н. Е. Искусственный интеллект // Юный ученый. — 2019. — №1. — С. 135-139. </w:t>
      </w:r>
    </w:p>
    <w:p w14:paraId="45428C0F" w14:textId="77777777" w:rsidR="006F560A" w:rsidRDefault="006F560A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6F560A">
        <w:t xml:space="preserve">ИИ-тренды: чего ждать в сфере искусственного интеллекта // Информационный портал vc.ru – [Электронный ресурс]. – Режим доступа: </w:t>
      </w:r>
      <w:hyperlink r:id="rId24" w:history="1">
        <w:r w:rsidRPr="006F560A">
          <w:rPr>
            <w:rStyle w:val="ae"/>
          </w:rPr>
          <w:t>https://vc.ru/ml/110478-ii-trendy-chego-zhdat-v-sfere-iskusstvennogo-intellekta-v-2020-godu</w:t>
        </w:r>
      </w:hyperlink>
    </w:p>
    <w:p w14:paraId="2503F105" w14:textId="77777777" w:rsidR="00AE6230" w:rsidRPr="00A87F0C" w:rsidRDefault="00AE6230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A87F0C">
        <w:t>Иванов, К. К., Лужин, В. М., Кожевников, Д. В. Искусственный интеллект. Основные направления исследований // Молодой ученый. — 2019. — №28. — С. 16-18.</w:t>
      </w:r>
    </w:p>
    <w:p w14:paraId="234210EE" w14:textId="77777777" w:rsidR="00AE6230" w:rsidRPr="00A87F0C" w:rsidRDefault="00AE6230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A87F0C">
        <w:t>Марголин, И. Д., Дубовская, Н. П. Основные этапы развития искусственного интеллекта // Молодой ученый. — 2019. — №20. — С. 23-26.</w:t>
      </w:r>
    </w:p>
    <w:p w14:paraId="38903235" w14:textId="77777777" w:rsidR="00AE6230" w:rsidRPr="00A87F0C" w:rsidRDefault="00AE6230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A87F0C">
        <w:t xml:space="preserve">Пройдаков, Э.М. </w:t>
      </w:r>
      <w:r w:rsidRPr="00A87F0C">
        <w:rPr>
          <w:rFonts w:hint="eastAsia"/>
        </w:rPr>
        <w:t>Современное</w:t>
      </w:r>
      <w:r w:rsidRPr="00A87F0C">
        <w:t xml:space="preserve"> </w:t>
      </w:r>
      <w:r w:rsidRPr="00A87F0C">
        <w:rPr>
          <w:rFonts w:hint="eastAsia"/>
        </w:rPr>
        <w:t>состояние</w:t>
      </w:r>
      <w:r w:rsidRPr="00A87F0C">
        <w:t xml:space="preserve"> </w:t>
      </w:r>
      <w:r w:rsidRPr="00A87F0C">
        <w:rPr>
          <w:rFonts w:hint="eastAsia"/>
        </w:rPr>
        <w:t>искусственного</w:t>
      </w:r>
      <w:r w:rsidRPr="00A87F0C">
        <w:t xml:space="preserve"> </w:t>
      </w:r>
      <w:r w:rsidRPr="00A87F0C">
        <w:rPr>
          <w:rFonts w:hint="eastAsia"/>
        </w:rPr>
        <w:t>интеллекта</w:t>
      </w:r>
      <w:r w:rsidRPr="00A87F0C">
        <w:t xml:space="preserve"> / </w:t>
      </w:r>
      <w:r w:rsidRPr="00AE6230">
        <w:t>Науковедческие исследования</w:t>
      </w:r>
      <w:r>
        <w:t>. – 2020</w:t>
      </w:r>
      <w:r w:rsidRPr="00A87F0C">
        <w:t>.</w:t>
      </w:r>
    </w:p>
    <w:p w14:paraId="0EE2FA7E" w14:textId="77777777" w:rsidR="002B06F8" w:rsidRDefault="00AE6230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A87F0C">
        <w:t>Рязанова, А. П., Погорелова А. С. Проблема искусственного интеллекта в современном мире // Бюллетень медицинских интернет-конференций. - 2019. - № 1.</w:t>
      </w:r>
    </w:p>
    <w:p w14:paraId="34B06215" w14:textId="77777777" w:rsidR="005A0B63" w:rsidRPr="002B06F8" w:rsidRDefault="005A0B63" w:rsidP="00AD49C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09"/>
      </w:pPr>
      <w:r w:rsidRPr="002B06F8">
        <w:t xml:space="preserve">Что такое искусственный интеллект (ИИ): определение понятия простыми словами / </w:t>
      </w:r>
      <w:proofErr w:type="spellStart"/>
      <w:r w:rsidRPr="002B06F8">
        <w:t>Theory</w:t>
      </w:r>
      <w:r w:rsidR="002B06F8" w:rsidRPr="002B06F8">
        <w:t>&amp;practice</w:t>
      </w:r>
      <w:proofErr w:type="spellEnd"/>
      <w:r w:rsidR="002B06F8" w:rsidRPr="002B06F8">
        <w:t xml:space="preserve">. – [Электронный ресурс]. – Режим доступа: </w:t>
      </w:r>
      <w:hyperlink r:id="rId25" w:history="1">
        <w:r w:rsidR="002B06F8" w:rsidRPr="002B06F8">
          <w:rPr>
            <w:rStyle w:val="ae"/>
          </w:rPr>
          <w:t>https://theoryandpractice.ru/posts/17550-chto-takoe-iskusstvennyy-intellekt-ii-opredelenie-ponyatiya-prostymi-slovami</w:t>
        </w:r>
      </w:hyperlink>
    </w:p>
    <w:p w14:paraId="6DAF7CD8" w14:textId="77777777" w:rsidR="006F560A" w:rsidRPr="006F560A" w:rsidRDefault="006F560A" w:rsidP="006F560A"/>
    <w:p w14:paraId="005553AC" w14:textId="77777777" w:rsidR="001C0B58" w:rsidRPr="00D63BF0" w:rsidRDefault="001C0B58"/>
    <w:sectPr w:rsidR="001C0B58" w:rsidRPr="00D63BF0" w:rsidSect="007A2EDC">
      <w:footerReference w:type="first" r:id="rId26"/>
      <w:footnotePr>
        <w:numRestart w:val="eachPage"/>
      </w:footnotePr>
      <w:pgSz w:w="11906" w:h="16838" w:code="9"/>
      <w:pgMar w:top="1134" w:right="851" w:bottom="1134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086FF" w14:textId="77777777" w:rsidR="00E152FC" w:rsidRDefault="00E152FC">
      <w:r>
        <w:separator/>
      </w:r>
    </w:p>
  </w:endnote>
  <w:endnote w:type="continuationSeparator" w:id="0">
    <w:p w14:paraId="56C60A57" w14:textId="77777777" w:rsidR="00E152FC" w:rsidRDefault="00E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A">
    <w:altName w:val="Tahoma"/>
    <w:charset w:val="CC"/>
    <w:family w:val="auto"/>
    <w:pitch w:val="variable"/>
    <w:sig w:usb0="00000001" w:usb1="00000000" w:usb2="00000000" w:usb3="00000000" w:csb0="00000005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5EF" w14:textId="77777777" w:rsidR="000D04BB" w:rsidRDefault="000D04BB">
    <w:pPr>
      <w:pStyle w:val="a5"/>
      <w:jc w:val="right"/>
    </w:pPr>
  </w:p>
  <w:p w14:paraId="315D812D" w14:textId="77777777" w:rsidR="000D04BB" w:rsidRDefault="000D04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D2B3" w14:textId="77777777" w:rsidR="000D04BB" w:rsidRDefault="002E260F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04BB">
      <w:rPr>
        <w:noProof/>
      </w:rPr>
      <w:t>1</w:t>
    </w:r>
    <w:r>
      <w:rPr>
        <w:noProof/>
      </w:rPr>
      <w:fldChar w:fldCharType="end"/>
    </w:r>
  </w:p>
  <w:p w14:paraId="316CEC61" w14:textId="77777777" w:rsidR="000D04BB" w:rsidRDefault="000D04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579701"/>
      <w:docPartObj>
        <w:docPartGallery w:val="Page Numbers (Bottom of Page)"/>
        <w:docPartUnique/>
      </w:docPartObj>
    </w:sdtPr>
    <w:sdtEndPr/>
    <w:sdtContent>
      <w:p w14:paraId="4DC45E7C" w14:textId="77777777" w:rsidR="000D04BB" w:rsidRDefault="002E260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44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169A18E" w14:textId="77777777" w:rsidR="000D04BB" w:rsidRDefault="000D04B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F1A1" w14:textId="77777777" w:rsidR="000D04BB" w:rsidRDefault="002E260F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04BB">
      <w:rPr>
        <w:noProof/>
      </w:rPr>
      <w:t>3</w:t>
    </w:r>
    <w:r>
      <w:rPr>
        <w:noProof/>
      </w:rPr>
      <w:fldChar w:fldCharType="end"/>
    </w:r>
  </w:p>
  <w:p w14:paraId="620879C3" w14:textId="77777777" w:rsidR="000D04BB" w:rsidRDefault="000D04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9C06" w14:textId="77777777" w:rsidR="00E152FC" w:rsidRDefault="00E152FC">
      <w:r>
        <w:separator/>
      </w:r>
    </w:p>
  </w:footnote>
  <w:footnote w:type="continuationSeparator" w:id="0">
    <w:p w14:paraId="5D9F48D5" w14:textId="77777777" w:rsidR="00E152FC" w:rsidRDefault="00E152FC">
      <w:r>
        <w:continuationSeparator/>
      </w:r>
    </w:p>
  </w:footnote>
  <w:footnote w:id="1">
    <w:p w14:paraId="1250F038" w14:textId="77777777" w:rsidR="00476780" w:rsidRDefault="00476780" w:rsidP="00476780">
      <w:pPr>
        <w:pStyle w:val="af2"/>
      </w:pPr>
      <w:r>
        <w:rPr>
          <w:rStyle w:val="af4"/>
        </w:rPr>
        <w:footnoteRef/>
      </w:r>
      <w:r>
        <w:t xml:space="preserve"> </w:t>
      </w:r>
      <w:r w:rsidR="00DA2447" w:rsidRPr="00A87F0C">
        <w:t>Заблоцкая, В. С., Сорокина, Н. Е. Искусственный интеллект // Юный ученый. — 2019. — №1. — С. 135</w:t>
      </w:r>
      <w:r w:rsidR="00DA2447">
        <w:t>.</w:t>
      </w:r>
    </w:p>
  </w:footnote>
  <w:footnote w:id="2">
    <w:p w14:paraId="461C524F" w14:textId="77777777" w:rsidR="00476780" w:rsidRDefault="00476780" w:rsidP="00476780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="00E81AB2" w:rsidRPr="00A87F0C">
        <w:t>Баррат</w:t>
      </w:r>
      <w:proofErr w:type="spellEnd"/>
      <w:r w:rsidR="00E81AB2" w:rsidRPr="00A87F0C">
        <w:t xml:space="preserve"> Дж. Последнее изобретение человечества: Искусственный интеллект и конец эры </w:t>
      </w:r>
      <w:proofErr w:type="spellStart"/>
      <w:r w:rsidR="00E81AB2" w:rsidRPr="00A87F0C">
        <w:t>Homo</w:t>
      </w:r>
      <w:proofErr w:type="spellEnd"/>
      <w:r w:rsidR="00E81AB2" w:rsidRPr="00A87F0C">
        <w:t xml:space="preserve"> </w:t>
      </w:r>
      <w:proofErr w:type="spellStart"/>
      <w:r w:rsidR="00E81AB2" w:rsidRPr="00A87F0C">
        <w:t>sapiens</w:t>
      </w:r>
      <w:proofErr w:type="spellEnd"/>
      <w:r w:rsidR="00E81AB2" w:rsidRPr="00A87F0C">
        <w:t xml:space="preserve"> / Дж. </w:t>
      </w:r>
      <w:proofErr w:type="spellStart"/>
      <w:r w:rsidR="00E81AB2" w:rsidRPr="00A87F0C">
        <w:t>Баррат</w:t>
      </w:r>
      <w:proofErr w:type="spellEnd"/>
      <w:r w:rsidR="00E81AB2" w:rsidRPr="00A87F0C">
        <w:t xml:space="preserve">. - М.: Альпина </w:t>
      </w:r>
      <w:proofErr w:type="spellStart"/>
      <w:r w:rsidR="00E81AB2" w:rsidRPr="00A87F0C">
        <w:t>нонфикшн</w:t>
      </w:r>
      <w:proofErr w:type="spellEnd"/>
      <w:r w:rsidR="00E81AB2" w:rsidRPr="00A87F0C">
        <w:t xml:space="preserve">, 2015. </w:t>
      </w:r>
      <w:r w:rsidR="00E81AB2">
        <w:t>–</w:t>
      </w:r>
      <w:r w:rsidR="00E81AB2" w:rsidRPr="00A87F0C">
        <w:t xml:space="preserve"> </w:t>
      </w:r>
      <w:r w:rsidR="00E81AB2">
        <w:t>С, 24.</w:t>
      </w:r>
    </w:p>
  </w:footnote>
  <w:footnote w:id="3">
    <w:p w14:paraId="478E82DB" w14:textId="77777777" w:rsidR="005A74EB" w:rsidRDefault="005A74EB">
      <w:pPr>
        <w:pStyle w:val="af2"/>
      </w:pPr>
      <w:r>
        <w:rPr>
          <w:rStyle w:val="af4"/>
        </w:rPr>
        <w:footnoteRef/>
      </w:r>
      <w:r>
        <w:t xml:space="preserve"> Там же.</w:t>
      </w:r>
    </w:p>
  </w:footnote>
  <w:footnote w:id="4">
    <w:p w14:paraId="413EE373" w14:textId="77777777" w:rsidR="005A0B63" w:rsidRDefault="005A0B63">
      <w:pPr>
        <w:pStyle w:val="af2"/>
      </w:pPr>
      <w:r>
        <w:rPr>
          <w:rStyle w:val="af4"/>
        </w:rPr>
        <w:footnoteRef/>
      </w:r>
      <w:r>
        <w:t xml:space="preserve"> </w:t>
      </w:r>
      <w:r w:rsidR="002B06F8" w:rsidRPr="002B06F8">
        <w:t xml:space="preserve">Что такое искусственный интеллект (ИИ): определение понятия простыми словами / </w:t>
      </w:r>
      <w:proofErr w:type="spellStart"/>
      <w:r w:rsidR="002B06F8" w:rsidRPr="002B06F8">
        <w:t>Theory&amp;practice</w:t>
      </w:r>
      <w:proofErr w:type="spellEnd"/>
      <w:r w:rsidR="002B06F8" w:rsidRPr="002B06F8">
        <w:t xml:space="preserve">. – [Электронный ресурс]. – Режим доступа: </w:t>
      </w:r>
      <w:hyperlink r:id="rId1" w:history="1">
        <w:r w:rsidR="002B06F8" w:rsidRPr="002B06F8">
          <w:rPr>
            <w:rStyle w:val="ae"/>
          </w:rPr>
          <w:t>https://theoryandpractice.ru/posts/17550-chto-takoe-iskusstvennyy-intellekt-ii-opredelenie-ponyatiya-prostymi-slovami</w:t>
        </w:r>
      </w:hyperlink>
    </w:p>
  </w:footnote>
  <w:footnote w:id="5">
    <w:p w14:paraId="24A88F17" w14:textId="77777777" w:rsidR="002B06F8" w:rsidRDefault="002B06F8">
      <w:pPr>
        <w:pStyle w:val="af2"/>
      </w:pPr>
      <w:r>
        <w:rPr>
          <w:rStyle w:val="af4"/>
        </w:rPr>
        <w:footnoteRef/>
      </w:r>
      <w:r>
        <w:t xml:space="preserve"> </w:t>
      </w:r>
      <w:r w:rsidRPr="002B06F8">
        <w:t xml:space="preserve">Что такое искусственный интеллект (ИИ): определение понятия простыми словами / </w:t>
      </w:r>
      <w:proofErr w:type="spellStart"/>
      <w:r w:rsidRPr="002B06F8">
        <w:t>Theory&amp;practice</w:t>
      </w:r>
      <w:proofErr w:type="spellEnd"/>
      <w:r w:rsidRPr="002B06F8">
        <w:t xml:space="preserve">. – [Электронный ресурс]. – Режим доступа: </w:t>
      </w:r>
      <w:hyperlink r:id="rId2" w:history="1">
        <w:r w:rsidRPr="002B06F8">
          <w:rPr>
            <w:rStyle w:val="ae"/>
          </w:rPr>
          <w:t>https://theoryandpractice.ru/posts/17550-chto-takoe-iskusstvennyy-intellekt-ii-opredelenie-ponyatiya-prostymi-slovami</w:t>
        </w:r>
      </w:hyperlink>
    </w:p>
  </w:footnote>
  <w:footnote w:id="6">
    <w:p w14:paraId="718636CD" w14:textId="77777777" w:rsidR="001F112D" w:rsidRDefault="001F112D">
      <w:pPr>
        <w:pStyle w:val="af2"/>
      </w:pPr>
      <w:r>
        <w:rPr>
          <w:rStyle w:val="af4"/>
        </w:rPr>
        <w:footnoteRef/>
      </w:r>
      <w:r>
        <w:t xml:space="preserve"> </w:t>
      </w:r>
      <w:r w:rsidR="00DA2447" w:rsidRPr="00A87F0C">
        <w:t>Марголин, И. Д., Дубовская, Н. П. Основные этапы развития искусственного интеллекта // Молодо</w:t>
      </w:r>
      <w:r w:rsidR="00DA2447">
        <w:t>й ученый. — 2019. — №20. — С. 26.</w:t>
      </w:r>
    </w:p>
  </w:footnote>
  <w:footnote w:id="7">
    <w:p w14:paraId="44F14152" w14:textId="77777777" w:rsidR="00153CAD" w:rsidRDefault="00153CAD">
      <w:pPr>
        <w:pStyle w:val="af2"/>
      </w:pPr>
      <w:r>
        <w:rPr>
          <w:rStyle w:val="af4"/>
        </w:rPr>
        <w:footnoteRef/>
      </w:r>
      <w:r>
        <w:t xml:space="preserve"> </w:t>
      </w:r>
      <w:r w:rsidR="00DA2447" w:rsidRPr="00A87F0C">
        <w:t>Рязанова, А. П., Погорелова А. С. Проблема искусственного интеллекта в современном мире // Бюллетень медицинских интернет-конференций. - 2019. - № 1</w:t>
      </w:r>
      <w:r w:rsidR="00DA2447">
        <w:t>.</w:t>
      </w:r>
    </w:p>
  </w:footnote>
  <w:footnote w:id="8">
    <w:p w14:paraId="7663C186" w14:textId="77777777" w:rsidR="00153CAD" w:rsidRDefault="00153CAD">
      <w:pPr>
        <w:pStyle w:val="af2"/>
      </w:pPr>
      <w:r>
        <w:rPr>
          <w:rStyle w:val="af4"/>
        </w:rPr>
        <w:footnoteRef/>
      </w:r>
      <w:r>
        <w:t xml:space="preserve"> </w:t>
      </w:r>
      <w:r w:rsidR="00DA2447" w:rsidRPr="00A87F0C">
        <w:t xml:space="preserve">Пройдаков, Э.М. </w:t>
      </w:r>
      <w:r w:rsidR="00DA2447" w:rsidRPr="00A87F0C">
        <w:rPr>
          <w:rFonts w:hint="eastAsia"/>
        </w:rPr>
        <w:t>Современное</w:t>
      </w:r>
      <w:r w:rsidR="00DA2447" w:rsidRPr="00A87F0C">
        <w:t xml:space="preserve"> </w:t>
      </w:r>
      <w:r w:rsidR="00DA2447" w:rsidRPr="00A87F0C">
        <w:rPr>
          <w:rFonts w:hint="eastAsia"/>
        </w:rPr>
        <w:t>состояние</w:t>
      </w:r>
      <w:r w:rsidR="00DA2447" w:rsidRPr="00A87F0C">
        <w:t xml:space="preserve"> </w:t>
      </w:r>
      <w:r w:rsidR="00DA2447" w:rsidRPr="00A87F0C">
        <w:rPr>
          <w:rFonts w:hint="eastAsia"/>
        </w:rPr>
        <w:t>искусственного</w:t>
      </w:r>
      <w:r w:rsidR="00DA2447" w:rsidRPr="00A87F0C">
        <w:t xml:space="preserve"> </w:t>
      </w:r>
      <w:r w:rsidR="00DA2447" w:rsidRPr="00A87F0C">
        <w:rPr>
          <w:rFonts w:hint="eastAsia"/>
        </w:rPr>
        <w:t>интеллекта</w:t>
      </w:r>
      <w:r w:rsidR="00DA2447" w:rsidRPr="00A87F0C">
        <w:t xml:space="preserve"> / </w:t>
      </w:r>
      <w:r w:rsidR="00DA2447" w:rsidRPr="00AE6230">
        <w:t>Науковедческие исследования</w:t>
      </w:r>
      <w:r w:rsidR="00DA2447">
        <w:t>. – 2020</w:t>
      </w:r>
      <w:r w:rsidR="00DA2447" w:rsidRPr="00A87F0C">
        <w:t>.</w:t>
      </w:r>
    </w:p>
  </w:footnote>
  <w:footnote w:id="9">
    <w:p w14:paraId="6C04309B" w14:textId="77777777" w:rsidR="00D425CB" w:rsidRDefault="00D425CB">
      <w:pPr>
        <w:pStyle w:val="af2"/>
      </w:pPr>
      <w:r>
        <w:rPr>
          <w:rStyle w:val="af4"/>
        </w:rPr>
        <w:footnoteRef/>
      </w:r>
      <w:r>
        <w:t xml:space="preserve"> </w:t>
      </w:r>
      <w:r w:rsidR="00DA2447" w:rsidRPr="00A87F0C">
        <w:t>Иванов, К. К., Лужин, В. М., Кожевников, Д. В. Искусственный интеллект. Основные направления исследований // Молодой ученый. — 2019. — №28. — С. 16</w:t>
      </w:r>
      <w:r w:rsidR="00DA2447">
        <w:t>.</w:t>
      </w:r>
    </w:p>
  </w:footnote>
  <w:footnote w:id="10">
    <w:p w14:paraId="77C99F1E" w14:textId="77777777" w:rsidR="00E81AB2" w:rsidRDefault="00E81AB2">
      <w:pPr>
        <w:pStyle w:val="af2"/>
      </w:pPr>
      <w:r>
        <w:rPr>
          <w:rStyle w:val="af4"/>
        </w:rPr>
        <w:footnoteRef/>
      </w:r>
      <w:r>
        <w:t xml:space="preserve"> </w:t>
      </w:r>
      <w:r w:rsidRPr="006F560A">
        <w:t xml:space="preserve">ИИ-тренды: чего ждать в сфере искусственного интеллекта // Информационный портал vc.ru – [Электронный ресурс]. – Режим доступа: </w:t>
      </w:r>
      <w:hyperlink r:id="rId3" w:history="1">
        <w:r w:rsidRPr="006F560A">
          <w:rPr>
            <w:rStyle w:val="ae"/>
          </w:rPr>
          <w:t>https://vc.ru/ml/110478-ii-trendy-chego-zhdat-v-sfere-iskusstvennogo-intellekta-v-2020-godu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72605" w14:textId="77777777" w:rsidR="000D04BB" w:rsidRDefault="006D5D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58CB8B" wp14:editId="5C85507C">
              <wp:simplePos x="0" y="0"/>
              <wp:positionH relativeFrom="column">
                <wp:posOffset>-492125</wp:posOffset>
              </wp:positionH>
              <wp:positionV relativeFrom="paragraph">
                <wp:posOffset>5280025</wp:posOffset>
              </wp:positionV>
              <wp:extent cx="342900" cy="857250"/>
              <wp:effectExtent l="317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F254C" w14:textId="77777777" w:rsidR="000D04BB" w:rsidRDefault="000D04BB">
                          <w:pPr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8CB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8.75pt;margin-top:415.75pt;width:27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" o:allowincell="f" filled="f" stroked="f">
              <v:textbox style="layout-flow:vertical;mso-layout-flow-alt:bottom-to-top">
                <w:txbxContent>
                  <w:p w14:paraId="12FF254C" w14:textId="77777777" w:rsidR="000D04BB" w:rsidRDefault="000D04BB">
                    <w:pPr>
                      <w:rPr>
                        <w:rFonts w:ascii="GOST type A" w:hAnsi="GOST type 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7CEA8" w14:textId="77777777" w:rsidR="000D04BB" w:rsidRDefault="006D5D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016D9FB5" wp14:editId="6594A37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93439" id="Rectangle 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05ewIAAP4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GaRnTl7AgAA/gQA&#10;AA4AAAAAAAAAAAAAAAAALgIAAGRycy9lMm9Eb2MueG1sUEsBAi0AFAAGAAgAAAAhABTX6zHeAAAA&#10;DAEAAA8AAAAAAAAAAAAAAAAA1Q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0307"/>
    <w:multiLevelType w:val="multilevel"/>
    <w:tmpl w:val="C92AF830"/>
    <w:lvl w:ilvl="0">
      <w:start w:val="1"/>
      <w:numFmt w:val="decimal"/>
      <w:lvlText w:val="%1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1" w15:restartNumberingAfterBreak="0">
    <w:nsid w:val="39EF559D"/>
    <w:multiLevelType w:val="multilevel"/>
    <w:tmpl w:val="5060C81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2" w15:restartNumberingAfterBreak="0">
    <w:nsid w:val="42CB1ECF"/>
    <w:multiLevelType w:val="hybridMultilevel"/>
    <w:tmpl w:val="2E5E17A6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CB4122"/>
    <w:multiLevelType w:val="hybridMultilevel"/>
    <w:tmpl w:val="E70E8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0951C8"/>
    <w:multiLevelType w:val="singleLevel"/>
    <w:tmpl w:val="BC68641C"/>
    <w:lvl w:ilvl="0">
      <w:start w:val="6"/>
      <w:numFmt w:val="decimal"/>
      <w:pStyle w:val="4"/>
      <w:lvlText w:val="%1"/>
      <w:lvlJc w:val="left"/>
      <w:pPr>
        <w:tabs>
          <w:tab w:val="num" w:pos="862"/>
        </w:tabs>
        <w:ind w:left="862" w:hanging="360"/>
      </w:pPr>
      <w:rPr>
        <w:rFonts w:hint="default"/>
        <w:sz w:val="48"/>
      </w:rPr>
    </w:lvl>
  </w:abstractNum>
  <w:abstractNum w:abstractNumId="5" w15:restartNumberingAfterBreak="0">
    <w:nsid w:val="79AA3E68"/>
    <w:multiLevelType w:val="multilevel"/>
    <w:tmpl w:val="DA3CBDA4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BB"/>
    <w:rsid w:val="000002CA"/>
    <w:rsid w:val="00000BBD"/>
    <w:rsid w:val="00001144"/>
    <w:rsid w:val="00001285"/>
    <w:rsid w:val="00001BEE"/>
    <w:rsid w:val="000036E2"/>
    <w:rsid w:val="0000398E"/>
    <w:rsid w:val="00003E1F"/>
    <w:rsid w:val="000047A0"/>
    <w:rsid w:val="00006373"/>
    <w:rsid w:val="00007161"/>
    <w:rsid w:val="0001157B"/>
    <w:rsid w:val="00012A22"/>
    <w:rsid w:val="00012FDB"/>
    <w:rsid w:val="00013B08"/>
    <w:rsid w:val="00013C22"/>
    <w:rsid w:val="00013D57"/>
    <w:rsid w:val="00014B55"/>
    <w:rsid w:val="00014BBA"/>
    <w:rsid w:val="0001539B"/>
    <w:rsid w:val="00015493"/>
    <w:rsid w:val="00015B55"/>
    <w:rsid w:val="00016064"/>
    <w:rsid w:val="000162BE"/>
    <w:rsid w:val="00017729"/>
    <w:rsid w:val="00017985"/>
    <w:rsid w:val="00022799"/>
    <w:rsid w:val="000238BE"/>
    <w:rsid w:val="00024165"/>
    <w:rsid w:val="00024E02"/>
    <w:rsid w:val="00025096"/>
    <w:rsid w:val="0002511E"/>
    <w:rsid w:val="000261B3"/>
    <w:rsid w:val="00026359"/>
    <w:rsid w:val="00026629"/>
    <w:rsid w:val="00027C0B"/>
    <w:rsid w:val="00030E55"/>
    <w:rsid w:val="00030E99"/>
    <w:rsid w:val="0003262B"/>
    <w:rsid w:val="000326CE"/>
    <w:rsid w:val="00032EE9"/>
    <w:rsid w:val="000330C1"/>
    <w:rsid w:val="000334EC"/>
    <w:rsid w:val="00034450"/>
    <w:rsid w:val="0003446D"/>
    <w:rsid w:val="000351EF"/>
    <w:rsid w:val="00035B46"/>
    <w:rsid w:val="0003670D"/>
    <w:rsid w:val="000369A2"/>
    <w:rsid w:val="00037043"/>
    <w:rsid w:val="000370BA"/>
    <w:rsid w:val="00037A83"/>
    <w:rsid w:val="00037B3A"/>
    <w:rsid w:val="000410AB"/>
    <w:rsid w:val="000412D9"/>
    <w:rsid w:val="000426ED"/>
    <w:rsid w:val="00042DBE"/>
    <w:rsid w:val="00044932"/>
    <w:rsid w:val="00044C74"/>
    <w:rsid w:val="00044E8F"/>
    <w:rsid w:val="00045294"/>
    <w:rsid w:val="00046739"/>
    <w:rsid w:val="000474A7"/>
    <w:rsid w:val="000476F5"/>
    <w:rsid w:val="0004785A"/>
    <w:rsid w:val="000507EE"/>
    <w:rsid w:val="00050F41"/>
    <w:rsid w:val="0005258D"/>
    <w:rsid w:val="00053048"/>
    <w:rsid w:val="00053D09"/>
    <w:rsid w:val="00055214"/>
    <w:rsid w:val="000553DB"/>
    <w:rsid w:val="000555CF"/>
    <w:rsid w:val="0005564A"/>
    <w:rsid w:val="000567DE"/>
    <w:rsid w:val="0005684C"/>
    <w:rsid w:val="00056C78"/>
    <w:rsid w:val="00057300"/>
    <w:rsid w:val="000573C8"/>
    <w:rsid w:val="00060DA3"/>
    <w:rsid w:val="00061633"/>
    <w:rsid w:val="00061EB9"/>
    <w:rsid w:val="00062A78"/>
    <w:rsid w:val="00062B1D"/>
    <w:rsid w:val="00063049"/>
    <w:rsid w:val="00063395"/>
    <w:rsid w:val="000634E7"/>
    <w:rsid w:val="000639DB"/>
    <w:rsid w:val="00063EFE"/>
    <w:rsid w:val="00063FD3"/>
    <w:rsid w:val="00064923"/>
    <w:rsid w:val="000668CA"/>
    <w:rsid w:val="000673E2"/>
    <w:rsid w:val="00067411"/>
    <w:rsid w:val="0006793D"/>
    <w:rsid w:val="00067F6E"/>
    <w:rsid w:val="00070247"/>
    <w:rsid w:val="00070392"/>
    <w:rsid w:val="000717A1"/>
    <w:rsid w:val="000735BE"/>
    <w:rsid w:val="00073DB6"/>
    <w:rsid w:val="000741C9"/>
    <w:rsid w:val="000760AE"/>
    <w:rsid w:val="00076858"/>
    <w:rsid w:val="00076949"/>
    <w:rsid w:val="00076EBB"/>
    <w:rsid w:val="00076F91"/>
    <w:rsid w:val="000772F0"/>
    <w:rsid w:val="000778FA"/>
    <w:rsid w:val="00077EB4"/>
    <w:rsid w:val="000815FB"/>
    <w:rsid w:val="00081F96"/>
    <w:rsid w:val="000837DB"/>
    <w:rsid w:val="0008404C"/>
    <w:rsid w:val="000851F1"/>
    <w:rsid w:val="00085D44"/>
    <w:rsid w:val="00087058"/>
    <w:rsid w:val="00090988"/>
    <w:rsid w:val="000909A5"/>
    <w:rsid w:val="000909FC"/>
    <w:rsid w:val="00090A44"/>
    <w:rsid w:val="00091141"/>
    <w:rsid w:val="0009114A"/>
    <w:rsid w:val="00091AF0"/>
    <w:rsid w:val="00091CB5"/>
    <w:rsid w:val="00091CBE"/>
    <w:rsid w:val="00091E5B"/>
    <w:rsid w:val="00092508"/>
    <w:rsid w:val="00092647"/>
    <w:rsid w:val="00093D4B"/>
    <w:rsid w:val="000A0ABB"/>
    <w:rsid w:val="000A0E89"/>
    <w:rsid w:val="000A17DE"/>
    <w:rsid w:val="000A19CF"/>
    <w:rsid w:val="000A2828"/>
    <w:rsid w:val="000A28E4"/>
    <w:rsid w:val="000A2A90"/>
    <w:rsid w:val="000A3820"/>
    <w:rsid w:val="000A4ACF"/>
    <w:rsid w:val="000A5C53"/>
    <w:rsid w:val="000A5C95"/>
    <w:rsid w:val="000A6011"/>
    <w:rsid w:val="000A6B82"/>
    <w:rsid w:val="000A6D21"/>
    <w:rsid w:val="000A7971"/>
    <w:rsid w:val="000B1D34"/>
    <w:rsid w:val="000B2A01"/>
    <w:rsid w:val="000B2BE2"/>
    <w:rsid w:val="000B2E05"/>
    <w:rsid w:val="000B2ED8"/>
    <w:rsid w:val="000B388D"/>
    <w:rsid w:val="000B4128"/>
    <w:rsid w:val="000B4720"/>
    <w:rsid w:val="000B5EC4"/>
    <w:rsid w:val="000B6584"/>
    <w:rsid w:val="000B6CF1"/>
    <w:rsid w:val="000B6E91"/>
    <w:rsid w:val="000C014F"/>
    <w:rsid w:val="000C1B8B"/>
    <w:rsid w:val="000C2A99"/>
    <w:rsid w:val="000C2BE9"/>
    <w:rsid w:val="000C320F"/>
    <w:rsid w:val="000C3905"/>
    <w:rsid w:val="000C3FED"/>
    <w:rsid w:val="000C4049"/>
    <w:rsid w:val="000C40B3"/>
    <w:rsid w:val="000C4275"/>
    <w:rsid w:val="000C54D6"/>
    <w:rsid w:val="000C5797"/>
    <w:rsid w:val="000C59EB"/>
    <w:rsid w:val="000C5AB6"/>
    <w:rsid w:val="000C6963"/>
    <w:rsid w:val="000C6BE7"/>
    <w:rsid w:val="000C6C9A"/>
    <w:rsid w:val="000C6DA7"/>
    <w:rsid w:val="000C7B22"/>
    <w:rsid w:val="000D04BB"/>
    <w:rsid w:val="000D1BBB"/>
    <w:rsid w:val="000D1F14"/>
    <w:rsid w:val="000D1F4E"/>
    <w:rsid w:val="000D2587"/>
    <w:rsid w:val="000D25D4"/>
    <w:rsid w:val="000D362C"/>
    <w:rsid w:val="000D38DB"/>
    <w:rsid w:val="000D4C74"/>
    <w:rsid w:val="000D4F3F"/>
    <w:rsid w:val="000D57B1"/>
    <w:rsid w:val="000D74F2"/>
    <w:rsid w:val="000D77A0"/>
    <w:rsid w:val="000D7EF5"/>
    <w:rsid w:val="000E03B8"/>
    <w:rsid w:val="000E04FC"/>
    <w:rsid w:val="000E0DB3"/>
    <w:rsid w:val="000E1DBA"/>
    <w:rsid w:val="000E1ED1"/>
    <w:rsid w:val="000E1FEA"/>
    <w:rsid w:val="000E221D"/>
    <w:rsid w:val="000E2735"/>
    <w:rsid w:val="000E3D3C"/>
    <w:rsid w:val="000E4253"/>
    <w:rsid w:val="000E42E6"/>
    <w:rsid w:val="000E47EA"/>
    <w:rsid w:val="000E513B"/>
    <w:rsid w:val="000E6FC7"/>
    <w:rsid w:val="000E704E"/>
    <w:rsid w:val="000E70D4"/>
    <w:rsid w:val="000F00F0"/>
    <w:rsid w:val="000F26F8"/>
    <w:rsid w:val="000F38F4"/>
    <w:rsid w:val="000F42B0"/>
    <w:rsid w:val="000F5780"/>
    <w:rsid w:val="000F58AF"/>
    <w:rsid w:val="000F6471"/>
    <w:rsid w:val="00101533"/>
    <w:rsid w:val="00101DDF"/>
    <w:rsid w:val="00101E3D"/>
    <w:rsid w:val="00102120"/>
    <w:rsid w:val="00102F42"/>
    <w:rsid w:val="00102FAE"/>
    <w:rsid w:val="00103B74"/>
    <w:rsid w:val="00103C7D"/>
    <w:rsid w:val="00103CEF"/>
    <w:rsid w:val="001040B0"/>
    <w:rsid w:val="001051CD"/>
    <w:rsid w:val="001064E3"/>
    <w:rsid w:val="00106D4D"/>
    <w:rsid w:val="001079F9"/>
    <w:rsid w:val="00107D72"/>
    <w:rsid w:val="001109E2"/>
    <w:rsid w:val="001124AC"/>
    <w:rsid w:val="00112737"/>
    <w:rsid w:val="00112843"/>
    <w:rsid w:val="00113AAB"/>
    <w:rsid w:val="00113E89"/>
    <w:rsid w:val="00114DCB"/>
    <w:rsid w:val="00115C42"/>
    <w:rsid w:val="00115C80"/>
    <w:rsid w:val="00115D9C"/>
    <w:rsid w:val="00116571"/>
    <w:rsid w:val="0011663B"/>
    <w:rsid w:val="00116DB7"/>
    <w:rsid w:val="001207BC"/>
    <w:rsid w:val="00120815"/>
    <w:rsid w:val="00120B28"/>
    <w:rsid w:val="001217BB"/>
    <w:rsid w:val="00123EB2"/>
    <w:rsid w:val="001242D4"/>
    <w:rsid w:val="00125B48"/>
    <w:rsid w:val="00125EA2"/>
    <w:rsid w:val="00125FE2"/>
    <w:rsid w:val="00126252"/>
    <w:rsid w:val="0012654F"/>
    <w:rsid w:val="001266F7"/>
    <w:rsid w:val="00127FA6"/>
    <w:rsid w:val="00130557"/>
    <w:rsid w:val="00130895"/>
    <w:rsid w:val="00131120"/>
    <w:rsid w:val="00131324"/>
    <w:rsid w:val="00131FDD"/>
    <w:rsid w:val="00132130"/>
    <w:rsid w:val="0013267E"/>
    <w:rsid w:val="00134331"/>
    <w:rsid w:val="0013480D"/>
    <w:rsid w:val="00134BBF"/>
    <w:rsid w:val="00134D0C"/>
    <w:rsid w:val="00135653"/>
    <w:rsid w:val="001357F8"/>
    <w:rsid w:val="00135C19"/>
    <w:rsid w:val="00136A64"/>
    <w:rsid w:val="00136DBF"/>
    <w:rsid w:val="001415FE"/>
    <w:rsid w:val="00141D5C"/>
    <w:rsid w:val="00142BE4"/>
    <w:rsid w:val="00142F43"/>
    <w:rsid w:val="001438FA"/>
    <w:rsid w:val="00143ABF"/>
    <w:rsid w:val="00144712"/>
    <w:rsid w:val="00145442"/>
    <w:rsid w:val="001459C6"/>
    <w:rsid w:val="001471C4"/>
    <w:rsid w:val="00150AB2"/>
    <w:rsid w:val="001514EB"/>
    <w:rsid w:val="00151F36"/>
    <w:rsid w:val="00153CAD"/>
    <w:rsid w:val="001540B5"/>
    <w:rsid w:val="001612D4"/>
    <w:rsid w:val="0016180B"/>
    <w:rsid w:val="00162577"/>
    <w:rsid w:val="00162D27"/>
    <w:rsid w:val="0016346D"/>
    <w:rsid w:val="001634D6"/>
    <w:rsid w:val="00163DCC"/>
    <w:rsid w:val="0016412C"/>
    <w:rsid w:val="00164B72"/>
    <w:rsid w:val="001653DD"/>
    <w:rsid w:val="001659B8"/>
    <w:rsid w:val="001662C8"/>
    <w:rsid w:val="001666B1"/>
    <w:rsid w:val="001676F5"/>
    <w:rsid w:val="0017024D"/>
    <w:rsid w:val="001702DE"/>
    <w:rsid w:val="00170CEE"/>
    <w:rsid w:val="0017145B"/>
    <w:rsid w:val="00171B78"/>
    <w:rsid w:val="00171E15"/>
    <w:rsid w:val="00173AB7"/>
    <w:rsid w:val="0017412A"/>
    <w:rsid w:val="00174D6D"/>
    <w:rsid w:val="001753E3"/>
    <w:rsid w:val="001759D3"/>
    <w:rsid w:val="00176724"/>
    <w:rsid w:val="00176FC1"/>
    <w:rsid w:val="00177144"/>
    <w:rsid w:val="0017777A"/>
    <w:rsid w:val="0018081B"/>
    <w:rsid w:val="00180B99"/>
    <w:rsid w:val="0018156F"/>
    <w:rsid w:val="00181DAD"/>
    <w:rsid w:val="001835F5"/>
    <w:rsid w:val="00183A10"/>
    <w:rsid w:val="00183D99"/>
    <w:rsid w:val="00183F5E"/>
    <w:rsid w:val="0018476F"/>
    <w:rsid w:val="0018511B"/>
    <w:rsid w:val="00185156"/>
    <w:rsid w:val="00186187"/>
    <w:rsid w:val="00186323"/>
    <w:rsid w:val="001865E1"/>
    <w:rsid w:val="00186722"/>
    <w:rsid w:val="00186C21"/>
    <w:rsid w:val="0018731C"/>
    <w:rsid w:val="00191934"/>
    <w:rsid w:val="001928DF"/>
    <w:rsid w:val="001932E0"/>
    <w:rsid w:val="0019360B"/>
    <w:rsid w:val="001936EC"/>
    <w:rsid w:val="00193ADB"/>
    <w:rsid w:val="00194FAE"/>
    <w:rsid w:val="001975C0"/>
    <w:rsid w:val="001A0856"/>
    <w:rsid w:val="001A17B3"/>
    <w:rsid w:val="001A47B7"/>
    <w:rsid w:val="001A49FC"/>
    <w:rsid w:val="001A52D5"/>
    <w:rsid w:val="001A5A4C"/>
    <w:rsid w:val="001B2315"/>
    <w:rsid w:val="001B24BC"/>
    <w:rsid w:val="001B2A58"/>
    <w:rsid w:val="001B3BB6"/>
    <w:rsid w:val="001B4016"/>
    <w:rsid w:val="001B49FA"/>
    <w:rsid w:val="001B55C6"/>
    <w:rsid w:val="001B5D75"/>
    <w:rsid w:val="001B6459"/>
    <w:rsid w:val="001C0A57"/>
    <w:rsid w:val="001C0B58"/>
    <w:rsid w:val="001C119A"/>
    <w:rsid w:val="001C29B2"/>
    <w:rsid w:val="001C3BB5"/>
    <w:rsid w:val="001C3FDD"/>
    <w:rsid w:val="001C41B3"/>
    <w:rsid w:val="001C43E9"/>
    <w:rsid w:val="001C46B1"/>
    <w:rsid w:val="001C49C6"/>
    <w:rsid w:val="001C52FB"/>
    <w:rsid w:val="001D0622"/>
    <w:rsid w:val="001D1B88"/>
    <w:rsid w:val="001D20D3"/>
    <w:rsid w:val="001D47B6"/>
    <w:rsid w:val="001D4972"/>
    <w:rsid w:val="001D5A05"/>
    <w:rsid w:val="001D67C5"/>
    <w:rsid w:val="001D7634"/>
    <w:rsid w:val="001D785C"/>
    <w:rsid w:val="001D79DC"/>
    <w:rsid w:val="001E2DCF"/>
    <w:rsid w:val="001E2ED7"/>
    <w:rsid w:val="001E3C11"/>
    <w:rsid w:val="001E4E91"/>
    <w:rsid w:val="001E5929"/>
    <w:rsid w:val="001E5D92"/>
    <w:rsid w:val="001E623B"/>
    <w:rsid w:val="001E67CD"/>
    <w:rsid w:val="001E6D6E"/>
    <w:rsid w:val="001E7B58"/>
    <w:rsid w:val="001E7E44"/>
    <w:rsid w:val="001F09D6"/>
    <w:rsid w:val="001F112D"/>
    <w:rsid w:val="001F1415"/>
    <w:rsid w:val="001F14C0"/>
    <w:rsid w:val="001F1956"/>
    <w:rsid w:val="001F1F6C"/>
    <w:rsid w:val="001F4F5F"/>
    <w:rsid w:val="001F4FF9"/>
    <w:rsid w:val="001F6F24"/>
    <w:rsid w:val="001F7527"/>
    <w:rsid w:val="00200C6C"/>
    <w:rsid w:val="00200EE0"/>
    <w:rsid w:val="0020185B"/>
    <w:rsid w:val="00201870"/>
    <w:rsid w:val="00201EB1"/>
    <w:rsid w:val="00202394"/>
    <w:rsid w:val="00203E9A"/>
    <w:rsid w:val="00204900"/>
    <w:rsid w:val="00204908"/>
    <w:rsid w:val="00204990"/>
    <w:rsid w:val="002053DA"/>
    <w:rsid w:val="00206FC1"/>
    <w:rsid w:val="00207095"/>
    <w:rsid w:val="00207550"/>
    <w:rsid w:val="002075DC"/>
    <w:rsid w:val="002103C9"/>
    <w:rsid w:val="002113DA"/>
    <w:rsid w:val="0021242B"/>
    <w:rsid w:val="002133A8"/>
    <w:rsid w:val="002133E5"/>
    <w:rsid w:val="0021459D"/>
    <w:rsid w:val="00214BF3"/>
    <w:rsid w:val="00215916"/>
    <w:rsid w:val="00215F56"/>
    <w:rsid w:val="0021613F"/>
    <w:rsid w:val="002167F9"/>
    <w:rsid w:val="00217AC8"/>
    <w:rsid w:val="00217B04"/>
    <w:rsid w:val="00221CE0"/>
    <w:rsid w:val="00223317"/>
    <w:rsid w:val="00223A05"/>
    <w:rsid w:val="0022450A"/>
    <w:rsid w:val="00224D72"/>
    <w:rsid w:val="0022613A"/>
    <w:rsid w:val="00226385"/>
    <w:rsid w:val="00227074"/>
    <w:rsid w:val="00227292"/>
    <w:rsid w:val="002272BC"/>
    <w:rsid w:val="00227457"/>
    <w:rsid w:val="00231922"/>
    <w:rsid w:val="002320C7"/>
    <w:rsid w:val="0023254C"/>
    <w:rsid w:val="00232A0B"/>
    <w:rsid w:val="00232A63"/>
    <w:rsid w:val="00232CF7"/>
    <w:rsid w:val="002338AA"/>
    <w:rsid w:val="002340F7"/>
    <w:rsid w:val="00234149"/>
    <w:rsid w:val="00234D3B"/>
    <w:rsid w:val="00234DAE"/>
    <w:rsid w:val="00235672"/>
    <w:rsid w:val="00235C9E"/>
    <w:rsid w:val="00236AD0"/>
    <w:rsid w:val="002372AC"/>
    <w:rsid w:val="0023733D"/>
    <w:rsid w:val="00237DD1"/>
    <w:rsid w:val="00240168"/>
    <w:rsid w:val="002412E0"/>
    <w:rsid w:val="00242FA6"/>
    <w:rsid w:val="002444BD"/>
    <w:rsid w:val="00244C22"/>
    <w:rsid w:val="002453CF"/>
    <w:rsid w:val="00245965"/>
    <w:rsid w:val="00246615"/>
    <w:rsid w:val="002467F0"/>
    <w:rsid w:val="0024681A"/>
    <w:rsid w:val="00247EBA"/>
    <w:rsid w:val="00250C58"/>
    <w:rsid w:val="00251FBB"/>
    <w:rsid w:val="00252020"/>
    <w:rsid w:val="0025331C"/>
    <w:rsid w:val="002539B0"/>
    <w:rsid w:val="00254881"/>
    <w:rsid w:val="0025543F"/>
    <w:rsid w:val="00256999"/>
    <w:rsid w:val="00256D15"/>
    <w:rsid w:val="00257A97"/>
    <w:rsid w:val="00260820"/>
    <w:rsid w:val="0026094F"/>
    <w:rsid w:val="002610ED"/>
    <w:rsid w:val="00263A21"/>
    <w:rsid w:val="00263BCA"/>
    <w:rsid w:val="00263CD1"/>
    <w:rsid w:val="00264634"/>
    <w:rsid w:val="002651E1"/>
    <w:rsid w:val="002661EB"/>
    <w:rsid w:val="00267943"/>
    <w:rsid w:val="00267A27"/>
    <w:rsid w:val="00267B79"/>
    <w:rsid w:val="00267BCD"/>
    <w:rsid w:val="0027147C"/>
    <w:rsid w:val="002716DA"/>
    <w:rsid w:val="0027227F"/>
    <w:rsid w:val="002726E4"/>
    <w:rsid w:val="00273AA6"/>
    <w:rsid w:val="00273ACF"/>
    <w:rsid w:val="0027461F"/>
    <w:rsid w:val="00274CD5"/>
    <w:rsid w:val="00275432"/>
    <w:rsid w:val="00275FDF"/>
    <w:rsid w:val="00276472"/>
    <w:rsid w:val="00276502"/>
    <w:rsid w:val="00277859"/>
    <w:rsid w:val="002802F7"/>
    <w:rsid w:val="00280423"/>
    <w:rsid w:val="00281CEC"/>
    <w:rsid w:val="00283F37"/>
    <w:rsid w:val="0028406A"/>
    <w:rsid w:val="0028480B"/>
    <w:rsid w:val="002853FD"/>
    <w:rsid w:val="002858C1"/>
    <w:rsid w:val="00285988"/>
    <w:rsid w:val="00285F79"/>
    <w:rsid w:val="00286996"/>
    <w:rsid w:val="0028728F"/>
    <w:rsid w:val="00287F3C"/>
    <w:rsid w:val="002905B9"/>
    <w:rsid w:val="00291287"/>
    <w:rsid w:val="002921B5"/>
    <w:rsid w:val="0029230C"/>
    <w:rsid w:val="002927C4"/>
    <w:rsid w:val="002934D3"/>
    <w:rsid w:val="00293B82"/>
    <w:rsid w:val="00293BDF"/>
    <w:rsid w:val="002943A0"/>
    <w:rsid w:val="00294790"/>
    <w:rsid w:val="00294A5F"/>
    <w:rsid w:val="00294DB8"/>
    <w:rsid w:val="00294F2D"/>
    <w:rsid w:val="002953FB"/>
    <w:rsid w:val="00296534"/>
    <w:rsid w:val="002A1147"/>
    <w:rsid w:val="002A1243"/>
    <w:rsid w:val="002A13EE"/>
    <w:rsid w:val="002A16F8"/>
    <w:rsid w:val="002A377A"/>
    <w:rsid w:val="002A5395"/>
    <w:rsid w:val="002A6C85"/>
    <w:rsid w:val="002A7242"/>
    <w:rsid w:val="002A7575"/>
    <w:rsid w:val="002A75DD"/>
    <w:rsid w:val="002B06F8"/>
    <w:rsid w:val="002B0FDE"/>
    <w:rsid w:val="002B136E"/>
    <w:rsid w:val="002B368E"/>
    <w:rsid w:val="002B41B1"/>
    <w:rsid w:val="002B4646"/>
    <w:rsid w:val="002B701D"/>
    <w:rsid w:val="002C1309"/>
    <w:rsid w:val="002C1406"/>
    <w:rsid w:val="002C172D"/>
    <w:rsid w:val="002C206E"/>
    <w:rsid w:val="002C26CC"/>
    <w:rsid w:val="002C3307"/>
    <w:rsid w:val="002C3F62"/>
    <w:rsid w:val="002C4497"/>
    <w:rsid w:val="002C56D5"/>
    <w:rsid w:val="002D0E04"/>
    <w:rsid w:val="002D1BE2"/>
    <w:rsid w:val="002D2F16"/>
    <w:rsid w:val="002D36A3"/>
    <w:rsid w:val="002D377D"/>
    <w:rsid w:val="002D3A0F"/>
    <w:rsid w:val="002D4257"/>
    <w:rsid w:val="002D43F8"/>
    <w:rsid w:val="002D4D03"/>
    <w:rsid w:val="002D578A"/>
    <w:rsid w:val="002D588E"/>
    <w:rsid w:val="002D5CFB"/>
    <w:rsid w:val="002D5D25"/>
    <w:rsid w:val="002D5DE0"/>
    <w:rsid w:val="002D6098"/>
    <w:rsid w:val="002D783F"/>
    <w:rsid w:val="002E0158"/>
    <w:rsid w:val="002E14E1"/>
    <w:rsid w:val="002E260F"/>
    <w:rsid w:val="002E4873"/>
    <w:rsid w:val="002E4BCB"/>
    <w:rsid w:val="002E4F26"/>
    <w:rsid w:val="002E54F1"/>
    <w:rsid w:val="002E553C"/>
    <w:rsid w:val="002E560B"/>
    <w:rsid w:val="002E5F05"/>
    <w:rsid w:val="002E650D"/>
    <w:rsid w:val="002E7286"/>
    <w:rsid w:val="002E7489"/>
    <w:rsid w:val="002E7D4F"/>
    <w:rsid w:val="002F0FC7"/>
    <w:rsid w:val="002F15F0"/>
    <w:rsid w:val="002F166F"/>
    <w:rsid w:val="002F1A87"/>
    <w:rsid w:val="002F1C10"/>
    <w:rsid w:val="002F208E"/>
    <w:rsid w:val="002F2999"/>
    <w:rsid w:val="002F3336"/>
    <w:rsid w:val="002F3589"/>
    <w:rsid w:val="002F35DC"/>
    <w:rsid w:val="002F3716"/>
    <w:rsid w:val="002F378C"/>
    <w:rsid w:val="002F3BD7"/>
    <w:rsid w:val="002F5F80"/>
    <w:rsid w:val="002F665E"/>
    <w:rsid w:val="002F67D1"/>
    <w:rsid w:val="002F68FE"/>
    <w:rsid w:val="002F6AEF"/>
    <w:rsid w:val="002F715A"/>
    <w:rsid w:val="002F7536"/>
    <w:rsid w:val="003004DE"/>
    <w:rsid w:val="003022B5"/>
    <w:rsid w:val="003023EC"/>
    <w:rsid w:val="00302C8D"/>
    <w:rsid w:val="0030332E"/>
    <w:rsid w:val="00303AF9"/>
    <w:rsid w:val="00303DE7"/>
    <w:rsid w:val="00306868"/>
    <w:rsid w:val="00307CEC"/>
    <w:rsid w:val="00310F66"/>
    <w:rsid w:val="0031252D"/>
    <w:rsid w:val="00312538"/>
    <w:rsid w:val="00312BE2"/>
    <w:rsid w:val="00313215"/>
    <w:rsid w:val="00313C2F"/>
    <w:rsid w:val="00314360"/>
    <w:rsid w:val="003150DE"/>
    <w:rsid w:val="0031532B"/>
    <w:rsid w:val="003168EE"/>
    <w:rsid w:val="003178DC"/>
    <w:rsid w:val="00317AA3"/>
    <w:rsid w:val="00320208"/>
    <w:rsid w:val="0032035B"/>
    <w:rsid w:val="0032127D"/>
    <w:rsid w:val="0032195A"/>
    <w:rsid w:val="00322279"/>
    <w:rsid w:val="00322BE8"/>
    <w:rsid w:val="00322E4F"/>
    <w:rsid w:val="003236BD"/>
    <w:rsid w:val="00323AFB"/>
    <w:rsid w:val="00326362"/>
    <w:rsid w:val="00326864"/>
    <w:rsid w:val="00326EB0"/>
    <w:rsid w:val="0032721A"/>
    <w:rsid w:val="00327C7E"/>
    <w:rsid w:val="00331A1C"/>
    <w:rsid w:val="00331F56"/>
    <w:rsid w:val="0033259F"/>
    <w:rsid w:val="00333FCF"/>
    <w:rsid w:val="00334C46"/>
    <w:rsid w:val="00335119"/>
    <w:rsid w:val="0033537E"/>
    <w:rsid w:val="00335798"/>
    <w:rsid w:val="00337068"/>
    <w:rsid w:val="003424A3"/>
    <w:rsid w:val="00343152"/>
    <w:rsid w:val="003435EA"/>
    <w:rsid w:val="0034389B"/>
    <w:rsid w:val="00343BB2"/>
    <w:rsid w:val="00344168"/>
    <w:rsid w:val="003444AB"/>
    <w:rsid w:val="003455FA"/>
    <w:rsid w:val="00345CC1"/>
    <w:rsid w:val="0034640C"/>
    <w:rsid w:val="00346506"/>
    <w:rsid w:val="0034661D"/>
    <w:rsid w:val="00346B09"/>
    <w:rsid w:val="00346CBE"/>
    <w:rsid w:val="00346E33"/>
    <w:rsid w:val="00347050"/>
    <w:rsid w:val="0035002D"/>
    <w:rsid w:val="0035039E"/>
    <w:rsid w:val="00350572"/>
    <w:rsid w:val="00350952"/>
    <w:rsid w:val="00350BDE"/>
    <w:rsid w:val="0035234B"/>
    <w:rsid w:val="003532C4"/>
    <w:rsid w:val="00353519"/>
    <w:rsid w:val="00354A68"/>
    <w:rsid w:val="00354F24"/>
    <w:rsid w:val="00355C38"/>
    <w:rsid w:val="00356438"/>
    <w:rsid w:val="003566BD"/>
    <w:rsid w:val="00356B1A"/>
    <w:rsid w:val="00356D5D"/>
    <w:rsid w:val="003576D5"/>
    <w:rsid w:val="00357D1D"/>
    <w:rsid w:val="00357FCB"/>
    <w:rsid w:val="003617CD"/>
    <w:rsid w:val="00363154"/>
    <w:rsid w:val="00363E62"/>
    <w:rsid w:val="00364AC9"/>
    <w:rsid w:val="00366441"/>
    <w:rsid w:val="00366A61"/>
    <w:rsid w:val="00366FF6"/>
    <w:rsid w:val="00367286"/>
    <w:rsid w:val="00367379"/>
    <w:rsid w:val="0037021B"/>
    <w:rsid w:val="0037123C"/>
    <w:rsid w:val="003712BC"/>
    <w:rsid w:val="00372289"/>
    <w:rsid w:val="00372E52"/>
    <w:rsid w:val="00373081"/>
    <w:rsid w:val="00373302"/>
    <w:rsid w:val="00373984"/>
    <w:rsid w:val="0037428D"/>
    <w:rsid w:val="0037469C"/>
    <w:rsid w:val="003746D6"/>
    <w:rsid w:val="0037522B"/>
    <w:rsid w:val="003758BF"/>
    <w:rsid w:val="00376B0F"/>
    <w:rsid w:val="003771B2"/>
    <w:rsid w:val="003773D5"/>
    <w:rsid w:val="00380FBB"/>
    <w:rsid w:val="00383DE5"/>
    <w:rsid w:val="00383F3D"/>
    <w:rsid w:val="00383F51"/>
    <w:rsid w:val="0038451E"/>
    <w:rsid w:val="00384BA3"/>
    <w:rsid w:val="00384EA9"/>
    <w:rsid w:val="003854A6"/>
    <w:rsid w:val="0038561B"/>
    <w:rsid w:val="00385664"/>
    <w:rsid w:val="00385CF5"/>
    <w:rsid w:val="00385F68"/>
    <w:rsid w:val="0038681D"/>
    <w:rsid w:val="00387C64"/>
    <w:rsid w:val="00390AEC"/>
    <w:rsid w:val="0039318C"/>
    <w:rsid w:val="003937FA"/>
    <w:rsid w:val="00393B1B"/>
    <w:rsid w:val="00393DEB"/>
    <w:rsid w:val="00394167"/>
    <w:rsid w:val="003948E2"/>
    <w:rsid w:val="003949F5"/>
    <w:rsid w:val="003952C9"/>
    <w:rsid w:val="00396110"/>
    <w:rsid w:val="00396422"/>
    <w:rsid w:val="003967A4"/>
    <w:rsid w:val="00396E68"/>
    <w:rsid w:val="00397A75"/>
    <w:rsid w:val="00397C0D"/>
    <w:rsid w:val="00397F16"/>
    <w:rsid w:val="003A1164"/>
    <w:rsid w:val="003A3C23"/>
    <w:rsid w:val="003A3DF6"/>
    <w:rsid w:val="003A432A"/>
    <w:rsid w:val="003A47A7"/>
    <w:rsid w:val="003A4FFE"/>
    <w:rsid w:val="003A53BE"/>
    <w:rsid w:val="003A5A5F"/>
    <w:rsid w:val="003A6BF9"/>
    <w:rsid w:val="003A6C0A"/>
    <w:rsid w:val="003A735A"/>
    <w:rsid w:val="003A7460"/>
    <w:rsid w:val="003B0360"/>
    <w:rsid w:val="003B0719"/>
    <w:rsid w:val="003B1022"/>
    <w:rsid w:val="003B1877"/>
    <w:rsid w:val="003B24EB"/>
    <w:rsid w:val="003B2B08"/>
    <w:rsid w:val="003B2BE2"/>
    <w:rsid w:val="003B3288"/>
    <w:rsid w:val="003B3965"/>
    <w:rsid w:val="003B4093"/>
    <w:rsid w:val="003B50AA"/>
    <w:rsid w:val="003B5789"/>
    <w:rsid w:val="003B5EFC"/>
    <w:rsid w:val="003B6F5C"/>
    <w:rsid w:val="003B7A9C"/>
    <w:rsid w:val="003C01DD"/>
    <w:rsid w:val="003C0857"/>
    <w:rsid w:val="003C0D39"/>
    <w:rsid w:val="003C1818"/>
    <w:rsid w:val="003C2842"/>
    <w:rsid w:val="003C383F"/>
    <w:rsid w:val="003C554C"/>
    <w:rsid w:val="003C6CF8"/>
    <w:rsid w:val="003C731E"/>
    <w:rsid w:val="003D0746"/>
    <w:rsid w:val="003D0B48"/>
    <w:rsid w:val="003D13EC"/>
    <w:rsid w:val="003D1844"/>
    <w:rsid w:val="003D2717"/>
    <w:rsid w:val="003D2CD2"/>
    <w:rsid w:val="003D2FEC"/>
    <w:rsid w:val="003D3F26"/>
    <w:rsid w:val="003D40BF"/>
    <w:rsid w:val="003D4838"/>
    <w:rsid w:val="003D48D5"/>
    <w:rsid w:val="003D4B5B"/>
    <w:rsid w:val="003D539E"/>
    <w:rsid w:val="003D63E8"/>
    <w:rsid w:val="003D6C83"/>
    <w:rsid w:val="003D7E62"/>
    <w:rsid w:val="003E0AC6"/>
    <w:rsid w:val="003E0F03"/>
    <w:rsid w:val="003E0F52"/>
    <w:rsid w:val="003E1689"/>
    <w:rsid w:val="003E18EE"/>
    <w:rsid w:val="003E1C90"/>
    <w:rsid w:val="003E2198"/>
    <w:rsid w:val="003E2C3C"/>
    <w:rsid w:val="003E2F37"/>
    <w:rsid w:val="003E4199"/>
    <w:rsid w:val="003E4D9B"/>
    <w:rsid w:val="003E5527"/>
    <w:rsid w:val="003E5EB0"/>
    <w:rsid w:val="003E6406"/>
    <w:rsid w:val="003E64E0"/>
    <w:rsid w:val="003E6946"/>
    <w:rsid w:val="003F0242"/>
    <w:rsid w:val="003F0E7D"/>
    <w:rsid w:val="003F1F05"/>
    <w:rsid w:val="003F2382"/>
    <w:rsid w:val="003F2DEF"/>
    <w:rsid w:val="003F2E21"/>
    <w:rsid w:val="003F5433"/>
    <w:rsid w:val="003F577A"/>
    <w:rsid w:val="003F5C55"/>
    <w:rsid w:val="003F6609"/>
    <w:rsid w:val="003F67FE"/>
    <w:rsid w:val="003F7D87"/>
    <w:rsid w:val="00400D04"/>
    <w:rsid w:val="00401182"/>
    <w:rsid w:val="00402CDA"/>
    <w:rsid w:val="004048DC"/>
    <w:rsid w:val="00404F56"/>
    <w:rsid w:val="00405455"/>
    <w:rsid w:val="004058EF"/>
    <w:rsid w:val="00405A5D"/>
    <w:rsid w:val="00405C56"/>
    <w:rsid w:val="00407821"/>
    <w:rsid w:val="00407E3C"/>
    <w:rsid w:val="00407F59"/>
    <w:rsid w:val="0041032D"/>
    <w:rsid w:val="0041073F"/>
    <w:rsid w:val="00410A82"/>
    <w:rsid w:val="0041107A"/>
    <w:rsid w:val="00411DD3"/>
    <w:rsid w:val="0041251A"/>
    <w:rsid w:val="00413600"/>
    <w:rsid w:val="00416C25"/>
    <w:rsid w:val="004172A7"/>
    <w:rsid w:val="004177F4"/>
    <w:rsid w:val="00417C2D"/>
    <w:rsid w:val="00420300"/>
    <w:rsid w:val="00420346"/>
    <w:rsid w:val="00420D5A"/>
    <w:rsid w:val="00421231"/>
    <w:rsid w:val="0042175A"/>
    <w:rsid w:val="00421F3E"/>
    <w:rsid w:val="00422854"/>
    <w:rsid w:val="00422C4E"/>
    <w:rsid w:val="00425062"/>
    <w:rsid w:val="004251CD"/>
    <w:rsid w:val="00426ECC"/>
    <w:rsid w:val="00431031"/>
    <w:rsid w:val="0043197A"/>
    <w:rsid w:val="00431A95"/>
    <w:rsid w:val="0043248D"/>
    <w:rsid w:val="004329D8"/>
    <w:rsid w:val="004342B9"/>
    <w:rsid w:val="0043454F"/>
    <w:rsid w:val="00434A05"/>
    <w:rsid w:val="00434D37"/>
    <w:rsid w:val="00435266"/>
    <w:rsid w:val="00436756"/>
    <w:rsid w:val="00436DA4"/>
    <w:rsid w:val="004370FC"/>
    <w:rsid w:val="00437636"/>
    <w:rsid w:val="00437AB9"/>
    <w:rsid w:val="00437D16"/>
    <w:rsid w:val="004401EB"/>
    <w:rsid w:val="0044054C"/>
    <w:rsid w:val="00441015"/>
    <w:rsid w:val="00441DB4"/>
    <w:rsid w:val="00443612"/>
    <w:rsid w:val="00444517"/>
    <w:rsid w:val="00444939"/>
    <w:rsid w:val="00446471"/>
    <w:rsid w:val="00446C57"/>
    <w:rsid w:val="00447826"/>
    <w:rsid w:val="00450D39"/>
    <w:rsid w:val="0045114A"/>
    <w:rsid w:val="00451345"/>
    <w:rsid w:val="00452999"/>
    <w:rsid w:val="00452F43"/>
    <w:rsid w:val="00454C10"/>
    <w:rsid w:val="00454CA7"/>
    <w:rsid w:val="004552D0"/>
    <w:rsid w:val="00455307"/>
    <w:rsid w:val="0045543C"/>
    <w:rsid w:val="00455E91"/>
    <w:rsid w:val="0045700B"/>
    <w:rsid w:val="00457BBD"/>
    <w:rsid w:val="00460292"/>
    <w:rsid w:val="00461F3F"/>
    <w:rsid w:val="004628DA"/>
    <w:rsid w:val="00462D8D"/>
    <w:rsid w:val="00462F94"/>
    <w:rsid w:val="0046459C"/>
    <w:rsid w:val="00465508"/>
    <w:rsid w:val="004657F7"/>
    <w:rsid w:val="004659E2"/>
    <w:rsid w:val="00466DA9"/>
    <w:rsid w:val="00467901"/>
    <w:rsid w:val="00467B70"/>
    <w:rsid w:val="004721B8"/>
    <w:rsid w:val="00472C86"/>
    <w:rsid w:val="00473176"/>
    <w:rsid w:val="004735B9"/>
    <w:rsid w:val="00473995"/>
    <w:rsid w:val="00474467"/>
    <w:rsid w:val="0047561D"/>
    <w:rsid w:val="00475883"/>
    <w:rsid w:val="00476780"/>
    <w:rsid w:val="00476BE6"/>
    <w:rsid w:val="00477A5E"/>
    <w:rsid w:val="00477B80"/>
    <w:rsid w:val="00477FAC"/>
    <w:rsid w:val="0048006D"/>
    <w:rsid w:val="004809B5"/>
    <w:rsid w:val="0048101F"/>
    <w:rsid w:val="004811B7"/>
    <w:rsid w:val="00481F3F"/>
    <w:rsid w:val="00482D16"/>
    <w:rsid w:val="0048394D"/>
    <w:rsid w:val="00483983"/>
    <w:rsid w:val="004845EA"/>
    <w:rsid w:val="00485EB9"/>
    <w:rsid w:val="00486B2C"/>
    <w:rsid w:val="00490731"/>
    <w:rsid w:val="00490960"/>
    <w:rsid w:val="00492FFC"/>
    <w:rsid w:val="00493F60"/>
    <w:rsid w:val="00494291"/>
    <w:rsid w:val="00494A2E"/>
    <w:rsid w:val="00494C0F"/>
    <w:rsid w:val="0049511D"/>
    <w:rsid w:val="00495338"/>
    <w:rsid w:val="004965B1"/>
    <w:rsid w:val="0049761C"/>
    <w:rsid w:val="004A083F"/>
    <w:rsid w:val="004A0CBE"/>
    <w:rsid w:val="004A1B52"/>
    <w:rsid w:val="004A1FF1"/>
    <w:rsid w:val="004A221B"/>
    <w:rsid w:val="004A22F5"/>
    <w:rsid w:val="004A2C9E"/>
    <w:rsid w:val="004A41E6"/>
    <w:rsid w:val="004A5346"/>
    <w:rsid w:val="004A5D90"/>
    <w:rsid w:val="004A65E3"/>
    <w:rsid w:val="004B0D42"/>
    <w:rsid w:val="004B192E"/>
    <w:rsid w:val="004B1AB0"/>
    <w:rsid w:val="004B1FAC"/>
    <w:rsid w:val="004B2D76"/>
    <w:rsid w:val="004B3596"/>
    <w:rsid w:val="004B3D47"/>
    <w:rsid w:val="004B435D"/>
    <w:rsid w:val="004B46D5"/>
    <w:rsid w:val="004B49C0"/>
    <w:rsid w:val="004B525E"/>
    <w:rsid w:val="004B6D93"/>
    <w:rsid w:val="004B7BE7"/>
    <w:rsid w:val="004B7DB4"/>
    <w:rsid w:val="004B7DEB"/>
    <w:rsid w:val="004B7EF7"/>
    <w:rsid w:val="004B7F02"/>
    <w:rsid w:val="004C09E7"/>
    <w:rsid w:val="004C199E"/>
    <w:rsid w:val="004C2387"/>
    <w:rsid w:val="004C2E73"/>
    <w:rsid w:val="004C2FA5"/>
    <w:rsid w:val="004C5652"/>
    <w:rsid w:val="004C6AFF"/>
    <w:rsid w:val="004C7B47"/>
    <w:rsid w:val="004C7BFC"/>
    <w:rsid w:val="004C7D18"/>
    <w:rsid w:val="004D0964"/>
    <w:rsid w:val="004D502B"/>
    <w:rsid w:val="004D6CF0"/>
    <w:rsid w:val="004D7086"/>
    <w:rsid w:val="004E01EC"/>
    <w:rsid w:val="004E1D64"/>
    <w:rsid w:val="004E1EE4"/>
    <w:rsid w:val="004E21C4"/>
    <w:rsid w:val="004E3144"/>
    <w:rsid w:val="004E33B2"/>
    <w:rsid w:val="004E43B1"/>
    <w:rsid w:val="004E68BA"/>
    <w:rsid w:val="004E6B59"/>
    <w:rsid w:val="004E7707"/>
    <w:rsid w:val="004F1404"/>
    <w:rsid w:val="004F1796"/>
    <w:rsid w:val="004F2470"/>
    <w:rsid w:val="004F3600"/>
    <w:rsid w:val="004F4C98"/>
    <w:rsid w:val="004F5A1A"/>
    <w:rsid w:val="004F6607"/>
    <w:rsid w:val="004F693A"/>
    <w:rsid w:val="004F713D"/>
    <w:rsid w:val="004F7450"/>
    <w:rsid w:val="004F7EF1"/>
    <w:rsid w:val="00500E7A"/>
    <w:rsid w:val="00501260"/>
    <w:rsid w:val="005017EC"/>
    <w:rsid w:val="0050367E"/>
    <w:rsid w:val="005043A3"/>
    <w:rsid w:val="00504847"/>
    <w:rsid w:val="005048EA"/>
    <w:rsid w:val="005049F3"/>
    <w:rsid w:val="00504D00"/>
    <w:rsid w:val="00505808"/>
    <w:rsid w:val="00505BA6"/>
    <w:rsid w:val="0050666D"/>
    <w:rsid w:val="00506D72"/>
    <w:rsid w:val="00507265"/>
    <w:rsid w:val="0051043B"/>
    <w:rsid w:val="00510B60"/>
    <w:rsid w:val="00511591"/>
    <w:rsid w:val="00513498"/>
    <w:rsid w:val="005134EE"/>
    <w:rsid w:val="00513FCD"/>
    <w:rsid w:val="00514684"/>
    <w:rsid w:val="00514817"/>
    <w:rsid w:val="00515D36"/>
    <w:rsid w:val="00515F06"/>
    <w:rsid w:val="00515F8D"/>
    <w:rsid w:val="0051705D"/>
    <w:rsid w:val="0051728E"/>
    <w:rsid w:val="00517ED0"/>
    <w:rsid w:val="00520303"/>
    <w:rsid w:val="00521DF0"/>
    <w:rsid w:val="00522534"/>
    <w:rsid w:val="00522DA9"/>
    <w:rsid w:val="00524400"/>
    <w:rsid w:val="00524B01"/>
    <w:rsid w:val="0052544B"/>
    <w:rsid w:val="00525958"/>
    <w:rsid w:val="005260FA"/>
    <w:rsid w:val="00526DC1"/>
    <w:rsid w:val="00526EE9"/>
    <w:rsid w:val="0052746A"/>
    <w:rsid w:val="00527A44"/>
    <w:rsid w:val="00527E44"/>
    <w:rsid w:val="00527E96"/>
    <w:rsid w:val="005337B3"/>
    <w:rsid w:val="00533AEC"/>
    <w:rsid w:val="00533DCC"/>
    <w:rsid w:val="005347C3"/>
    <w:rsid w:val="00536B06"/>
    <w:rsid w:val="00536E41"/>
    <w:rsid w:val="00536F18"/>
    <w:rsid w:val="005371C9"/>
    <w:rsid w:val="005378BF"/>
    <w:rsid w:val="005423E0"/>
    <w:rsid w:val="00542C63"/>
    <w:rsid w:val="00542FAE"/>
    <w:rsid w:val="00544A50"/>
    <w:rsid w:val="00544AEA"/>
    <w:rsid w:val="005457FC"/>
    <w:rsid w:val="00546065"/>
    <w:rsid w:val="0054669B"/>
    <w:rsid w:val="00546DAD"/>
    <w:rsid w:val="0054790E"/>
    <w:rsid w:val="0055141C"/>
    <w:rsid w:val="005516EE"/>
    <w:rsid w:val="00552C37"/>
    <w:rsid w:val="005534B1"/>
    <w:rsid w:val="00553F7B"/>
    <w:rsid w:val="00554111"/>
    <w:rsid w:val="005541BF"/>
    <w:rsid w:val="005543E0"/>
    <w:rsid w:val="00554E62"/>
    <w:rsid w:val="00555850"/>
    <w:rsid w:val="005558F2"/>
    <w:rsid w:val="00556011"/>
    <w:rsid w:val="005563C3"/>
    <w:rsid w:val="005564A7"/>
    <w:rsid w:val="00556A50"/>
    <w:rsid w:val="005579A5"/>
    <w:rsid w:val="00557CD3"/>
    <w:rsid w:val="005603EE"/>
    <w:rsid w:val="0056117B"/>
    <w:rsid w:val="0056157F"/>
    <w:rsid w:val="00561D36"/>
    <w:rsid w:val="00562657"/>
    <w:rsid w:val="0056652F"/>
    <w:rsid w:val="00566A41"/>
    <w:rsid w:val="00566ADB"/>
    <w:rsid w:val="00566CB9"/>
    <w:rsid w:val="00567A2F"/>
    <w:rsid w:val="005714C5"/>
    <w:rsid w:val="00571B87"/>
    <w:rsid w:val="00571F6B"/>
    <w:rsid w:val="0057241D"/>
    <w:rsid w:val="00572CC5"/>
    <w:rsid w:val="0057331F"/>
    <w:rsid w:val="005747B8"/>
    <w:rsid w:val="005750C8"/>
    <w:rsid w:val="005751E5"/>
    <w:rsid w:val="005765BB"/>
    <w:rsid w:val="0057785A"/>
    <w:rsid w:val="0058010B"/>
    <w:rsid w:val="00580E90"/>
    <w:rsid w:val="0058138A"/>
    <w:rsid w:val="00581612"/>
    <w:rsid w:val="005823CB"/>
    <w:rsid w:val="00582433"/>
    <w:rsid w:val="00582A8B"/>
    <w:rsid w:val="00582CF1"/>
    <w:rsid w:val="00582CF3"/>
    <w:rsid w:val="00583453"/>
    <w:rsid w:val="0058365F"/>
    <w:rsid w:val="00584379"/>
    <w:rsid w:val="00585229"/>
    <w:rsid w:val="005852B7"/>
    <w:rsid w:val="00586865"/>
    <w:rsid w:val="00586EC0"/>
    <w:rsid w:val="00590651"/>
    <w:rsid w:val="0059179D"/>
    <w:rsid w:val="005927A3"/>
    <w:rsid w:val="00592CBC"/>
    <w:rsid w:val="005931A6"/>
    <w:rsid w:val="005935D5"/>
    <w:rsid w:val="005938B5"/>
    <w:rsid w:val="00593FD2"/>
    <w:rsid w:val="00594045"/>
    <w:rsid w:val="00594A70"/>
    <w:rsid w:val="00594FA5"/>
    <w:rsid w:val="0059599C"/>
    <w:rsid w:val="0059645C"/>
    <w:rsid w:val="00596544"/>
    <w:rsid w:val="0059785D"/>
    <w:rsid w:val="00597AB5"/>
    <w:rsid w:val="005A0B63"/>
    <w:rsid w:val="005A0F36"/>
    <w:rsid w:val="005A1E14"/>
    <w:rsid w:val="005A2C5D"/>
    <w:rsid w:val="005A3338"/>
    <w:rsid w:val="005A4C69"/>
    <w:rsid w:val="005A51D2"/>
    <w:rsid w:val="005A62A1"/>
    <w:rsid w:val="005A6646"/>
    <w:rsid w:val="005A7239"/>
    <w:rsid w:val="005A7346"/>
    <w:rsid w:val="005A74EB"/>
    <w:rsid w:val="005A7816"/>
    <w:rsid w:val="005B032C"/>
    <w:rsid w:val="005B0A89"/>
    <w:rsid w:val="005B1499"/>
    <w:rsid w:val="005B4E5E"/>
    <w:rsid w:val="005B524F"/>
    <w:rsid w:val="005B5B8F"/>
    <w:rsid w:val="005B62A5"/>
    <w:rsid w:val="005B6A44"/>
    <w:rsid w:val="005B6C9F"/>
    <w:rsid w:val="005C0D92"/>
    <w:rsid w:val="005C21CE"/>
    <w:rsid w:val="005C310C"/>
    <w:rsid w:val="005C3B17"/>
    <w:rsid w:val="005C4765"/>
    <w:rsid w:val="005C4CE0"/>
    <w:rsid w:val="005C4FBB"/>
    <w:rsid w:val="005C78BA"/>
    <w:rsid w:val="005D05F2"/>
    <w:rsid w:val="005D12C1"/>
    <w:rsid w:val="005D2565"/>
    <w:rsid w:val="005D39BA"/>
    <w:rsid w:val="005D4504"/>
    <w:rsid w:val="005D4B60"/>
    <w:rsid w:val="005D51EA"/>
    <w:rsid w:val="005D67D6"/>
    <w:rsid w:val="005D6B94"/>
    <w:rsid w:val="005E04EC"/>
    <w:rsid w:val="005E0BCB"/>
    <w:rsid w:val="005E15AE"/>
    <w:rsid w:val="005E173F"/>
    <w:rsid w:val="005E2362"/>
    <w:rsid w:val="005E275E"/>
    <w:rsid w:val="005E27C9"/>
    <w:rsid w:val="005E2BB5"/>
    <w:rsid w:val="005E2BE8"/>
    <w:rsid w:val="005E3AE2"/>
    <w:rsid w:val="005E3BCC"/>
    <w:rsid w:val="005E3C6D"/>
    <w:rsid w:val="005E40B8"/>
    <w:rsid w:val="005E5FB0"/>
    <w:rsid w:val="005E61E5"/>
    <w:rsid w:val="005F07EE"/>
    <w:rsid w:val="005F1360"/>
    <w:rsid w:val="005F1867"/>
    <w:rsid w:val="005F1AB3"/>
    <w:rsid w:val="005F1EF4"/>
    <w:rsid w:val="005F2E48"/>
    <w:rsid w:val="005F4C29"/>
    <w:rsid w:val="005F5888"/>
    <w:rsid w:val="005F5DF2"/>
    <w:rsid w:val="005F67E9"/>
    <w:rsid w:val="005F6D15"/>
    <w:rsid w:val="005F6DAD"/>
    <w:rsid w:val="005F6EA7"/>
    <w:rsid w:val="005F73F7"/>
    <w:rsid w:val="005F7D87"/>
    <w:rsid w:val="006007F0"/>
    <w:rsid w:val="00600913"/>
    <w:rsid w:val="00600C59"/>
    <w:rsid w:val="00600D19"/>
    <w:rsid w:val="00601550"/>
    <w:rsid w:val="00602198"/>
    <w:rsid w:val="00602D73"/>
    <w:rsid w:val="006033F7"/>
    <w:rsid w:val="00604416"/>
    <w:rsid w:val="00604C94"/>
    <w:rsid w:val="00605DAA"/>
    <w:rsid w:val="00606C40"/>
    <w:rsid w:val="0060779C"/>
    <w:rsid w:val="00610954"/>
    <w:rsid w:val="00610A83"/>
    <w:rsid w:val="00610CBA"/>
    <w:rsid w:val="0061238C"/>
    <w:rsid w:val="00612530"/>
    <w:rsid w:val="00612945"/>
    <w:rsid w:val="0061294E"/>
    <w:rsid w:val="00612C67"/>
    <w:rsid w:val="006144B6"/>
    <w:rsid w:val="00614733"/>
    <w:rsid w:val="00614FDA"/>
    <w:rsid w:val="00615504"/>
    <w:rsid w:val="0061556D"/>
    <w:rsid w:val="00616319"/>
    <w:rsid w:val="0061653D"/>
    <w:rsid w:val="0061662F"/>
    <w:rsid w:val="00616818"/>
    <w:rsid w:val="00616A05"/>
    <w:rsid w:val="00616A1E"/>
    <w:rsid w:val="00616BEC"/>
    <w:rsid w:val="006174C6"/>
    <w:rsid w:val="00617891"/>
    <w:rsid w:val="00620AD4"/>
    <w:rsid w:val="00622579"/>
    <w:rsid w:val="00622E3A"/>
    <w:rsid w:val="00624EBB"/>
    <w:rsid w:val="00625280"/>
    <w:rsid w:val="00625ACF"/>
    <w:rsid w:val="00626A8A"/>
    <w:rsid w:val="00627568"/>
    <w:rsid w:val="00630CB0"/>
    <w:rsid w:val="00630EBA"/>
    <w:rsid w:val="00634E93"/>
    <w:rsid w:val="0063638A"/>
    <w:rsid w:val="00636823"/>
    <w:rsid w:val="00637166"/>
    <w:rsid w:val="00637ED5"/>
    <w:rsid w:val="00640C00"/>
    <w:rsid w:val="00640CED"/>
    <w:rsid w:val="00640EB3"/>
    <w:rsid w:val="0064197F"/>
    <w:rsid w:val="006422E2"/>
    <w:rsid w:val="006428A9"/>
    <w:rsid w:val="00642B3C"/>
    <w:rsid w:val="00643536"/>
    <w:rsid w:val="00643C48"/>
    <w:rsid w:val="00644205"/>
    <w:rsid w:val="006450EF"/>
    <w:rsid w:val="006453B0"/>
    <w:rsid w:val="00646581"/>
    <w:rsid w:val="00646EAE"/>
    <w:rsid w:val="00647E48"/>
    <w:rsid w:val="00652A4D"/>
    <w:rsid w:val="00652CE5"/>
    <w:rsid w:val="00653D67"/>
    <w:rsid w:val="00654B6D"/>
    <w:rsid w:val="00654FD9"/>
    <w:rsid w:val="006565D0"/>
    <w:rsid w:val="00656875"/>
    <w:rsid w:val="00661472"/>
    <w:rsid w:val="00661E90"/>
    <w:rsid w:val="00662529"/>
    <w:rsid w:val="00663CD4"/>
    <w:rsid w:val="0066525B"/>
    <w:rsid w:val="00666144"/>
    <w:rsid w:val="00666711"/>
    <w:rsid w:val="006675E1"/>
    <w:rsid w:val="00670827"/>
    <w:rsid w:val="00671716"/>
    <w:rsid w:val="00672420"/>
    <w:rsid w:val="0067381C"/>
    <w:rsid w:val="00675327"/>
    <w:rsid w:val="00676954"/>
    <w:rsid w:val="00676F03"/>
    <w:rsid w:val="00676F36"/>
    <w:rsid w:val="00677AC9"/>
    <w:rsid w:val="006804C8"/>
    <w:rsid w:val="0068053F"/>
    <w:rsid w:val="00680FB0"/>
    <w:rsid w:val="006817F0"/>
    <w:rsid w:val="006818A0"/>
    <w:rsid w:val="00681E45"/>
    <w:rsid w:val="00682A60"/>
    <w:rsid w:val="006833F7"/>
    <w:rsid w:val="006841CB"/>
    <w:rsid w:val="00684368"/>
    <w:rsid w:val="00684505"/>
    <w:rsid w:val="0068660F"/>
    <w:rsid w:val="00690A22"/>
    <w:rsid w:val="00691FE4"/>
    <w:rsid w:val="006925C0"/>
    <w:rsid w:val="00692969"/>
    <w:rsid w:val="00692E07"/>
    <w:rsid w:val="00693041"/>
    <w:rsid w:val="006947D9"/>
    <w:rsid w:val="006947FB"/>
    <w:rsid w:val="0069611F"/>
    <w:rsid w:val="00696ACB"/>
    <w:rsid w:val="006A05E0"/>
    <w:rsid w:val="006A0678"/>
    <w:rsid w:val="006A09A0"/>
    <w:rsid w:val="006A1919"/>
    <w:rsid w:val="006A4894"/>
    <w:rsid w:val="006A58A0"/>
    <w:rsid w:val="006A5DD6"/>
    <w:rsid w:val="006A6101"/>
    <w:rsid w:val="006B0261"/>
    <w:rsid w:val="006B0EC4"/>
    <w:rsid w:val="006B2B43"/>
    <w:rsid w:val="006B57FA"/>
    <w:rsid w:val="006B591C"/>
    <w:rsid w:val="006B5BE9"/>
    <w:rsid w:val="006B5E22"/>
    <w:rsid w:val="006B6470"/>
    <w:rsid w:val="006B7020"/>
    <w:rsid w:val="006B70B8"/>
    <w:rsid w:val="006B75E3"/>
    <w:rsid w:val="006B7A48"/>
    <w:rsid w:val="006B7EBF"/>
    <w:rsid w:val="006B7F21"/>
    <w:rsid w:val="006C0A6C"/>
    <w:rsid w:val="006C2BFC"/>
    <w:rsid w:val="006C3F46"/>
    <w:rsid w:val="006C4A8C"/>
    <w:rsid w:val="006C5DF7"/>
    <w:rsid w:val="006C7104"/>
    <w:rsid w:val="006C7609"/>
    <w:rsid w:val="006C7683"/>
    <w:rsid w:val="006D0E79"/>
    <w:rsid w:val="006D13CA"/>
    <w:rsid w:val="006D2E39"/>
    <w:rsid w:val="006D2FAA"/>
    <w:rsid w:val="006D37C9"/>
    <w:rsid w:val="006D4CDF"/>
    <w:rsid w:val="006D4DD6"/>
    <w:rsid w:val="006D529F"/>
    <w:rsid w:val="006D5A90"/>
    <w:rsid w:val="006D5D6E"/>
    <w:rsid w:val="006D626E"/>
    <w:rsid w:val="006D7162"/>
    <w:rsid w:val="006E094D"/>
    <w:rsid w:val="006E0E2C"/>
    <w:rsid w:val="006E0EA3"/>
    <w:rsid w:val="006E15E1"/>
    <w:rsid w:val="006E1AC4"/>
    <w:rsid w:val="006E1E13"/>
    <w:rsid w:val="006E260E"/>
    <w:rsid w:val="006E2897"/>
    <w:rsid w:val="006E3D87"/>
    <w:rsid w:val="006E421B"/>
    <w:rsid w:val="006E77CA"/>
    <w:rsid w:val="006E7C3D"/>
    <w:rsid w:val="006E7CA1"/>
    <w:rsid w:val="006F1089"/>
    <w:rsid w:val="006F15A3"/>
    <w:rsid w:val="006F1B37"/>
    <w:rsid w:val="006F1E22"/>
    <w:rsid w:val="006F1F68"/>
    <w:rsid w:val="006F311D"/>
    <w:rsid w:val="006F3196"/>
    <w:rsid w:val="006F34D7"/>
    <w:rsid w:val="006F3912"/>
    <w:rsid w:val="006F3E00"/>
    <w:rsid w:val="006F42BB"/>
    <w:rsid w:val="006F45AE"/>
    <w:rsid w:val="006F4726"/>
    <w:rsid w:val="006F560A"/>
    <w:rsid w:val="006F5EB0"/>
    <w:rsid w:val="006F5EFA"/>
    <w:rsid w:val="006F5F32"/>
    <w:rsid w:val="006F6C98"/>
    <w:rsid w:val="006F7254"/>
    <w:rsid w:val="006F76A0"/>
    <w:rsid w:val="00700510"/>
    <w:rsid w:val="00700B0A"/>
    <w:rsid w:val="00701273"/>
    <w:rsid w:val="00701478"/>
    <w:rsid w:val="00701857"/>
    <w:rsid w:val="00701A4A"/>
    <w:rsid w:val="007022C6"/>
    <w:rsid w:val="0070308D"/>
    <w:rsid w:val="00703C85"/>
    <w:rsid w:val="007040E6"/>
    <w:rsid w:val="00704714"/>
    <w:rsid w:val="007047D5"/>
    <w:rsid w:val="00704D40"/>
    <w:rsid w:val="007051A0"/>
    <w:rsid w:val="0070628E"/>
    <w:rsid w:val="00706BE9"/>
    <w:rsid w:val="00707795"/>
    <w:rsid w:val="007104E4"/>
    <w:rsid w:val="0071140D"/>
    <w:rsid w:val="0071158C"/>
    <w:rsid w:val="00711766"/>
    <w:rsid w:val="00711B5D"/>
    <w:rsid w:val="00711E94"/>
    <w:rsid w:val="00712088"/>
    <w:rsid w:val="00713865"/>
    <w:rsid w:val="00714306"/>
    <w:rsid w:val="00715516"/>
    <w:rsid w:val="00720044"/>
    <w:rsid w:val="00721131"/>
    <w:rsid w:val="007217FB"/>
    <w:rsid w:val="0072182E"/>
    <w:rsid w:val="007221CF"/>
    <w:rsid w:val="0072356B"/>
    <w:rsid w:val="00723876"/>
    <w:rsid w:val="0072414C"/>
    <w:rsid w:val="00724379"/>
    <w:rsid w:val="0072437B"/>
    <w:rsid w:val="00724D5A"/>
    <w:rsid w:val="00724FB3"/>
    <w:rsid w:val="00725B92"/>
    <w:rsid w:val="00727311"/>
    <w:rsid w:val="00727379"/>
    <w:rsid w:val="007277CE"/>
    <w:rsid w:val="00727BDA"/>
    <w:rsid w:val="00727C31"/>
    <w:rsid w:val="0073036A"/>
    <w:rsid w:val="007306F2"/>
    <w:rsid w:val="00730B45"/>
    <w:rsid w:val="00730CB5"/>
    <w:rsid w:val="00731980"/>
    <w:rsid w:val="00731AB5"/>
    <w:rsid w:val="00731F85"/>
    <w:rsid w:val="00732AC5"/>
    <w:rsid w:val="00732E54"/>
    <w:rsid w:val="00732EB9"/>
    <w:rsid w:val="00733D89"/>
    <w:rsid w:val="00734907"/>
    <w:rsid w:val="00734E45"/>
    <w:rsid w:val="0073611A"/>
    <w:rsid w:val="00737745"/>
    <w:rsid w:val="00741238"/>
    <w:rsid w:val="00745EF0"/>
    <w:rsid w:val="00746192"/>
    <w:rsid w:val="007505D2"/>
    <w:rsid w:val="0075204D"/>
    <w:rsid w:val="00752217"/>
    <w:rsid w:val="00752F93"/>
    <w:rsid w:val="0075389B"/>
    <w:rsid w:val="00757161"/>
    <w:rsid w:val="007575E0"/>
    <w:rsid w:val="0075791C"/>
    <w:rsid w:val="007602CC"/>
    <w:rsid w:val="00760521"/>
    <w:rsid w:val="00760B88"/>
    <w:rsid w:val="0076163F"/>
    <w:rsid w:val="007629F5"/>
    <w:rsid w:val="00762CA5"/>
    <w:rsid w:val="007631CD"/>
    <w:rsid w:val="0076367D"/>
    <w:rsid w:val="00764FEE"/>
    <w:rsid w:val="00765D92"/>
    <w:rsid w:val="007662D1"/>
    <w:rsid w:val="0076703A"/>
    <w:rsid w:val="007676D3"/>
    <w:rsid w:val="0076796B"/>
    <w:rsid w:val="00771771"/>
    <w:rsid w:val="0077317F"/>
    <w:rsid w:val="00773947"/>
    <w:rsid w:val="00774D23"/>
    <w:rsid w:val="00775196"/>
    <w:rsid w:val="0077559A"/>
    <w:rsid w:val="00775689"/>
    <w:rsid w:val="00775889"/>
    <w:rsid w:val="007768BD"/>
    <w:rsid w:val="00776CC5"/>
    <w:rsid w:val="00776D6B"/>
    <w:rsid w:val="00776FA4"/>
    <w:rsid w:val="00777261"/>
    <w:rsid w:val="00780B30"/>
    <w:rsid w:val="007819F4"/>
    <w:rsid w:val="00781CF6"/>
    <w:rsid w:val="00781FBA"/>
    <w:rsid w:val="0078355C"/>
    <w:rsid w:val="00783D1D"/>
    <w:rsid w:val="0078577B"/>
    <w:rsid w:val="0078688C"/>
    <w:rsid w:val="007868B5"/>
    <w:rsid w:val="00786E59"/>
    <w:rsid w:val="007916A4"/>
    <w:rsid w:val="007916F3"/>
    <w:rsid w:val="00791894"/>
    <w:rsid w:val="00791BFE"/>
    <w:rsid w:val="00792C93"/>
    <w:rsid w:val="007A04EB"/>
    <w:rsid w:val="007A0AF9"/>
    <w:rsid w:val="007A1263"/>
    <w:rsid w:val="007A2C1E"/>
    <w:rsid w:val="007A2EDC"/>
    <w:rsid w:val="007A39B0"/>
    <w:rsid w:val="007A5ED5"/>
    <w:rsid w:val="007A60EA"/>
    <w:rsid w:val="007A6E0D"/>
    <w:rsid w:val="007A71EE"/>
    <w:rsid w:val="007B028C"/>
    <w:rsid w:val="007B03E5"/>
    <w:rsid w:val="007B0439"/>
    <w:rsid w:val="007B052F"/>
    <w:rsid w:val="007B0BD0"/>
    <w:rsid w:val="007B1B93"/>
    <w:rsid w:val="007B1FEB"/>
    <w:rsid w:val="007B1FFD"/>
    <w:rsid w:val="007B2394"/>
    <w:rsid w:val="007B3497"/>
    <w:rsid w:val="007B35C9"/>
    <w:rsid w:val="007B3DCA"/>
    <w:rsid w:val="007B49FC"/>
    <w:rsid w:val="007B4A93"/>
    <w:rsid w:val="007B50C2"/>
    <w:rsid w:val="007B50F6"/>
    <w:rsid w:val="007B56FC"/>
    <w:rsid w:val="007B585B"/>
    <w:rsid w:val="007B6560"/>
    <w:rsid w:val="007B7304"/>
    <w:rsid w:val="007B7CAF"/>
    <w:rsid w:val="007C0B08"/>
    <w:rsid w:val="007C1FF8"/>
    <w:rsid w:val="007C2536"/>
    <w:rsid w:val="007C282D"/>
    <w:rsid w:val="007C2DAC"/>
    <w:rsid w:val="007C300D"/>
    <w:rsid w:val="007C3308"/>
    <w:rsid w:val="007C36FE"/>
    <w:rsid w:val="007C38EA"/>
    <w:rsid w:val="007C3ACE"/>
    <w:rsid w:val="007C510B"/>
    <w:rsid w:val="007C5D09"/>
    <w:rsid w:val="007C71B9"/>
    <w:rsid w:val="007C7431"/>
    <w:rsid w:val="007C7653"/>
    <w:rsid w:val="007D1519"/>
    <w:rsid w:val="007D1997"/>
    <w:rsid w:val="007D19AD"/>
    <w:rsid w:val="007D1AB7"/>
    <w:rsid w:val="007D1BCA"/>
    <w:rsid w:val="007D260B"/>
    <w:rsid w:val="007D2A8F"/>
    <w:rsid w:val="007D334D"/>
    <w:rsid w:val="007D3FDD"/>
    <w:rsid w:val="007D423B"/>
    <w:rsid w:val="007D466D"/>
    <w:rsid w:val="007D6F2E"/>
    <w:rsid w:val="007D7229"/>
    <w:rsid w:val="007D7A71"/>
    <w:rsid w:val="007D7C4A"/>
    <w:rsid w:val="007E08E3"/>
    <w:rsid w:val="007E1544"/>
    <w:rsid w:val="007E1C59"/>
    <w:rsid w:val="007E2828"/>
    <w:rsid w:val="007E34FC"/>
    <w:rsid w:val="007E3D0F"/>
    <w:rsid w:val="007E4228"/>
    <w:rsid w:val="007E502F"/>
    <w:rsid w:val="007E5840"/>
    <w:rsid w:val="007E61BA"/>
    <w:rsid w:val="007E63B3"/>
    <w:rsid w:val="007E6ABE"/>
    <w:rsid w:val="007E6DC8"/>
    <w:rsid w:val="007F02AA"/>
    <w:rsid w:val="007F108E"/>
    <w:rsid w:val="007F269A"/>
    <w:rsid w:val="007F2813"/>
    <w:rsid w:val="007F2911"/>
    <w:rsid w:val="007F2F51"/>
    <w:rsid w:val="007F42B5"/>
    <w:rsid w:val="007F478B"/>
    <w:rsid w:val="007F6068"/>
    <w:rsid w:val="007F733A"/>
    <w:rsid w:val="007F74C2"/>
    <w:rsid w:val="007F7541"/>
    <w:rsid w:val="00801208"/>
    <w:rsid w:val="00802298"/>
    <w:rsid w:val="008032D2"/>
    <w:rsid w:val="00804B12"/>
    <w:rsid w:val="008051BB"/>
    <w:rsid w:val="0080566A"/>
    <w:rsid w:val="00805707"/>
    <w:rsid w:val="00805EBA"/>
    <w:rsid w:val="0080672A"/>
    <w:rsid w:val="0080691B"/>
    <w:rsid w:val="00806F9F"/>
    <w:rsid w:val="00807D71"/>
    <w:rsid w:val="0081159A"/>
    <w:rsid w:val="0081188D"/>
    <w:rsid w:val="00813B23"/>
    <w:rsid w:val="00814EA1"/>
    <w:rsid w:val="00816583"/>
    <w:rsid w:val="008172B3"/>
    <w:rsid w:val="00817522"/>
    <w:rsid w:val="00817780"/>
    <w:rsid w:val="00817F5C"/>
    <w:rsid w:val="00820261"/>
    <w:rsid w:val="00820A66"/>
    <w:rsid w:val="00820E46"/>
    <w:rsid w:val="0082160E"/>
    <w:rsid w:val="008238EA"/>
    <w:rsid w:val="00823937"/>
    <w:rsid w:val="00823AAB"/>
    <w:rsid w:val="00823AAF"/>
    <w:rsid w:val="00824C91"/>
    <w:rsid w:val="00824CA0"/>
    <w:rsid w:val="00825196"/>
    <w:rsid w:val="0082531E"/>
    <w:rsid w:val="0082646C"/>
    <w:rsid w:val="008266AB"/>
    <w:rsid w:val="00826744"/>
    <w:rsid w:val="00827D61"/>
    <w:rsid w:val="00830E5F"/>
    <w:rsid w:val="00831C37"/>
    <w:rsid w:val="008320A1"/>
    <w:rsid w:val="00832979"/>
    <w:rsid w:val="0083483D"/>
    <w:rsid w:val="00834FF2"/>
    <w:rsid w:val="0083605C"/>
    <w:rsid w:val="00836D65"/>
    <w:rsid w:val="00842371"/>
    <w:rsid w:val="00842FC6"/>
    <w:rsid w:val="008442F2"/>
    <w:rsid w:val="008443AD"/>
    <w:rsid w:val="008446BE"/>
    <w:rsid w:val="00844F5D"/>
    <w:rsid w:val="008454F2"/>
    <w:rsid w:val="00845950"/>
    <w:rsid w:val="00846571"/>
    <w:rsid w:val="00847531"/>
    <w:rsid w:val="00851075"/>
    <w:rsid w:val="0085147E"/>
    <w:rsid w:val="00854AAE"/>
    <w:rsid w:val="00854E90"/>
    <w:rsid w:val="00855014"/>
    <w:rsid w:val="00855DC5"/>
    <w:rsid w:val="00855F49"/>
    <w:rsid w:val="0085619A"/>
    <w:rsid w:val="00856254"/>
    <w:rsid w:val="00856449"/>
    <w:rsid w:val="00856668"/>
    <w:rsid w:val="00857185"/>
    <w:rsid w:val="008601B1"/>
    <w:rsid w:val="0086084F"/>
    <w:rsid w:val="008609D7"/>
    <w:rsid w:val="00861292"/>
    <w:rsid w:val="00861B39"/>
    <w:rsid w:val="008627C3"/>
    <w:rsid w:val="00862939"/>
    <w:rsid w:val="00863B5E"/>
    <w:rsid w:val="00863F6B"/>
    <w:rsid w:val="0086491C"/>
    <w:rsid w:val="00864DD6"/>
    <w:rsid w:val="00866379"/>
    <w:rsid w:val="008668D4"/>
    <w:rsid w:val="00866ABE"/>
    <w:rsid w:val="00867CA2"/>
    <w:rsid w:val="00867FA2"/>
    <w:rsid w:val="00870230"/>
    <w:rsid w:val="008703A7"/>
    <w:rsid w:val="008746A4"/>
    <w:rsid w:val="0087490A"/>
    <w:rsid w:val="00874DEE"/>
    <w:rsid w:val="008750E6"/>
    <w:rsid w:val="008762B9"/>
    <w:rsid w:val="00877B4F"/>
    <w:rsid w:val="008807AF"/>
    <w:rsid w:val="0088080B"/>
    <w:rsid w:val="008822BF"/>
    <w:rsid w:val="00882C21"/>
    <w:rsid w:val="00884B90"/>
    <w:rsid w:val="00884BCA"/>
    <w:rsid w:val="00884FA5"/>
    <w:rsid w:val="0088521F"/>
    <w:rsid w:val="00885E63"/>
    <w:rsid w:val="00887374"/>
    <w:rsid w:val="008914A6"/>
    <w:rsid w:val="00891734"/>
    <w:rsid w:val="008929CE"/>
    <w:rsid w:val="008946A1"/>
    <w:rsid w:val="00894817"/>
    <w:rsid w:val="0089501F"/>
    <w:rsid w:val="00896266"/>
    <w:rsid w:val="00896374"/>
    <w:rsid w:val="00897A68"/>
    <w:rsid w:val="00897E1C"/>
    <w:rsid w:val="008A0054"/>
    <w:rsid w:val="008A0136"/>
    <w:rsid w:val="008A0C15"/>
    <w:rsid w:val="008A13C4"/>
    <w:rsid w:val="008A1BFF"/>
    <w:rsid w:val="008A27F2"/>
    <w:rsid w:val="008A3579"/>
    <w:rsid w:val="008A3674"/>
    <w:rsid w:val="008A593C"/>
    <w:rsid w:val="008A5CF4"/>
    <w:rsid w:val="008A5F78"/>
    <w:rsid w:val="008A5FCD"/>
    <w:rsid w:val="008A6606"/>
    <w:rsid w:val="008A6B95"/>
    <w:rsid w:val="008A7166"/>
    <w:rsid w:val="008A7722"/>
    <w:rsid w:val="008B0432"/>
    <w:rsid w:val="008B1533"/>
    <w:rsid w:val="008B21EA"/>
    <w:rsid w:val="008B28D0"/>
    <w:rsid w:val="008B475C"/>
    <w:rsid w:val="008B4FD1"/>
    <w:rsid w:val="008B4FD5"/>
    <w:rsid w:val="008B513E"/>
    <w:rsid w:val="008B5B20"/>
    <w:rsid w:val="008B5DCC"/>
    <w:rsid w:val="008B5ED9"/>
    <w:rsid w:val="008B618A"/>
    <w:rsid w:val="008B68EF"/>
    <w:rsid w:val="008B6DAC"/>
    <w:rsid w:val="008C0B3C"/>
    <w:rsid w:val="008C1B40"/>
    <w:rsid w:val="008C24DD"/>
    <w:rsid w:val="008C2613"/>
    <w:rsid w:val="008C2DF3"/>
    <w:rsid w:val="008C37FC"/>
    <w:rsid w:val="008C3BF9"/>
    <w:rsid w:val="008C3DD3"/>
    <w:rsid w:val="008C4F58"/>
    <w:rsid w:val="008C6551"/>
    <w:rsid w:val="008D0060"/>
    <w:rsid w:val="008D012C"/>
    <w:rsid w:val="008D0A48"/>
    <w:rsid w:val="008D0EF3"/>
    <w:rsid w:val="008D16A7"/>
    <w:rsid w:val="008D1901"/>
    <w:rsid w:val="008D20C2"/>
    <w:rsid w:val="008D2991"/>
    <w:rsid w:val="008D2CF8"/>
    <w:rsid w:val="008D32C5"/>
    <w:rsid w:val="008D333A"/>
    <w:rsid w:val="008D34D8"/>
    <w:rsid w:val="008D3523"/>
    <w:rsid w:val="008D3820"/>
    <w:rsid w:val="008D3C2C"/>
    <w:rsid w:val="008D4229"/>
    <w:rsid w:val="008D49DB"/>
    <w:rsid w:val="008D5189"/>
    <w:rsid w:val="008D64E7"/>
    <w:rsid w:val="008D68EB"/>
    <w:rsid w:val="008D6963"/>
    <w:rsid w:val="008D6A58"/>
    <w:rsid w:val="008D76C9"/>
    <w:rsid w:val="008E0801"/>
    <w:rsid w:val="008E083B"/>
    <w:rsid w:val="008E1520"/>
    <w:rsid w:val="008E179F"/>
    <w:rsid w:val="008E1E36"/>
    <w:rsid w:val="008E2084"/>
    <w:rsid w:val="008E3089"/>
    <w:rsid w:val="008E3B2E"/>
    <w:rsid w:val="008E3EEA"/>
    <w:rsid w:val="008E5682"/>
    <w:rsid w:val="008E5E4C"/>
    <w:rsid w:val="008E60E9"/>
    <w:rsid w:val="008E6D57"/>
    <w:rsid w:val="008F09D5"/>
    <w:rsid w:val="008F124E"/>
    <w:rsid w:val="008F1300"/>
    <w:rsid w:val="008F22A8"/>
    <w:rsid w:val="008F4FC2"/>
    <w:rsid w:val="008F6D9C"/>
    <w:rsid w:val="008F728A"/>
    <w:rsid w:val="008F7B72"/>
    <w:rsid w:val="008F7BB5"/>
    <w:rsid w:val="008F7D7B"/>
    <w:rsid w:val="009002B5"/>
    <w:rsid w:val="00901781"/>
    <w:rsid w:val="009017AB"/>
    <w:rsid w:val="00902397"/>
    <w:rsid w:val="00902414"/>
    <w:rsid w:val="0090322C"/>
    <w:rsid w:val="009035FB"/>
    <w:rsid w:val="00904559"/>
    <w:rsid w:val="0090571D"/>
    <w:rsid w:val="00906290"/>
    <w:rsid w:val="0090770F"/>
    <w:rsid w:val="00907E12"/>
    <w:rsid w:val="00911327"/>
    <w:rsid w:val="009114C9"/>
    <w:rsid w:val="00911806"/>
    <w:rsid w:val="00911BB3"/>
    <w:rsid w:val="00912D21"/>
    <w:rsid w:val="0091355A"/>
    <w:rsid w:val="00913697"/>
    <w:rsid w:val="0091439F"/>
    <w:rsid w:val="00914A7C"/>
    <w:rsid w:val="0091593E"/>
    <w:rsid w:val="00915A77"/>
    <w:rsid w:val="00915F5B"/>
    <w:rsid w:val="00916082"/>
    <w:rsid w:val="009173E1"/>
    <w:rsid w:val="00917613"/>
    <w:rsid w:val="00917EAC"/>
    <w:rsid w:val="00920150"/>
    <w:rsid w:val="0092020F"/>
    <w:rsid w:val="0092094E"/>
    <w:rsid w:val="00920EBF"/>
    <w:rsid w:val="00921378"/>
    <w:rsid w:val="00922D80"/>
    <w:rsid w:val="00923353"/>
    <w:rsid w:val="00925242"/>
    <w:rsid w:val="009254F6"/>
    <w:rsid w:val="00926601"/>
    <w:rsid w:val="0092668F"/>
    <w:rsid w:val="00926F23"/>
    <w:rsid w:val="00931B6E"/>
    <w:rsid w:val="00932EC8"/>
    <w:rsid w:val="009330DC"/>
    <w:rsid w:val="00933EEC"/>
    <w:rsid w:val="00934F12"/>
    <w:rsid w:val="00934F71"/>
    <w:rsid w:val="0093503D"/>
    <w:rsid w:val="009353FF"/>
    <w:rsid w:val="00936142"/>
    <w:rsid w:val="009361D4"/>
    <w:rsid w:val="009373B4"/>
    <w:rsid w:val="00940ACE"/>
    <w:rsid w:val="00941589"/>
    <w:rsid w:val="0094174F"/>
    <w:rsid w:val="00941C76"/>
    <w:rsid w:val="00942F51"/>
    <w:rsid w:val="009431EB"/>
    <w:rsid w:val="00943A56"/>
    <w:rsid w:val="00944218"/>
    <w:rsid w:val="0094561B"/>
    <w:rsid w:val="009459F2"/>
    <w:rsid w:val="00945DD7"/>
    <w:rsid w:val="009464E5"/>
    <w:rsid w:val="009469E9"/>
    <w:rsid w:val="00946D69"/>
    <w:rsid w:val="00947AC1"/>
    <w:rsid w:val="00947E12"/>
    <w:rsid w:val="00952DEB"/>
    <w:rsid w:val="00953696"/>
    <w:rsid w:val="00953986"/>
    <w:rsid w:val="00954488"/>
    <w:rsid w:val="00954591"/>
    <w:rsid w:val="0095688E"/>
    <w:rsid w:val="00957F3F"/>
    <w:rsid w:val="00960C57"/>
    <w:rsid w:val="00961F38"/>
    <w:rsid w:val="00962072"/>
    <w:rsid w:val="009621C9"/>
    <w:rsid w:val="0096282D"/>
    <w:rsid w:val="00963B86"/>
    <w:rsid w:val="00963E90"/>
    <w:rsid w:val="0096418D"/>
    <w:rsid w:val="009648CD"/>
    <w:rsid w:val="009652EA"/>
    <w:rsid w:val="0096552A"/>
    <w:rsid w:val="009662E5"/>
    <w:rsid w:val="009664DD"/>
    <w:rsid w:val="009679BB"/>
    <w:rsid w:val="00967ED5"/>
    <w:rsid w:val="00970607"/>
    <w:rsid w:val="00972165"/>
    <w:rsid w:val="00972624"/>
    <w:rsid w:val="009727D1"/>
    <w:rsid w:val="0097452B"/>
    <w:rsid w:val="00974629"/>
    <w:rsid w:val="00974C22"/>
    <w:rsid w:val="00975370"/>
    <w:rsid w:val="00975A1A"/>
    <w:rsid w:val="0097666A"/>
    <w:rsid w:val="0097745B"/>
    <w:rsid w:val="00977478"/>
    <w:rsid w:val="00980064"/>
    <w:rsid w:val="00980E2B"/>
    <w:rsid w:val="0098392B"/>
    <w:rsid w:val="009844C4"/>
    <w:rsid w:val="00984E46"/>
    <w:rsid w:val="00984FEE"/>
    <w:rsid w:val="00985404"/>
    <w:rsid w:val="00985C19"/>
    <w:rsid w:val="009862A9"/>
    <w:rsid w:val="00987B14"/>
    <w:rsid w:val="0099041E"/>
    <w:rsid w:val="00990B26"/>
    <w:rsid w:val="00991E11"/>
    <w:rsid w:val="00992940"/>
    <w:rsid w:val="009943A5"/>
    <w:rsid w:val="00996425"/>
    <w:rsid w:val="00996E5C"/>
    <w:rsid w:val="00997ED5"/>
    <w:rsid w:val="009A0433"/>
    <w:rsid w:val="009A0814"/>
    <w:rsid w:val="009A1BA7"/>
    <w:rsid w:val="009A5596"/>
    <w:rsid w:val="009A56C1"/>
    <w:rsid w:val="009A6ED9"/>
    <w:rsid w:val="009B08C4"/>
    <w:rsid w:val="009B0920"/>
    <w:rsid w:val="009B0A00"/>
    <w:rsid w:val="009B10BE"/>
    <w:rsid w:val="009B2303"/>
    <w:rsid w:val="009B357A"/>
    <w:rsid w:val="009B5045"/>
    <w:rsid w:val="009B5569"/>
    <w:rsid w:val="009B6653"/>
    <w:rsid w:val="009B6ADE"/>
    <w:rsid w:val="009B7192"/>
    <w:rsid w:val="009B71ED"/>
    <w:rsid w:val="009C10EF"/>
    <w:rsid w:val="009C12E0"/>
    <w:rsid w:val="009C177A"/>
    <w:rsid w:val="009C2150"/>
    <w:rsid w:val="009C2FEE"/>
    <w:rsid w:val="009C3454"/>
    <w:rsid w:val="009C350A"/>
    <w:rsid w:val="009C379B"/>
    <w:rsid w:val="009C4042"/>
    <w:rsid w:val="009C450E"/>
    <w:rsid w:val="009C4662"/>
    <w:rsid w:val="009C5062"/>
    <w:rsid w:val="009C68CA"/>
    <w:rsid w:val="009C73C1"/>
    <w:rsid w:val="009D01CA"/>
    <w:rsid w:val="009D0269"/>
    <w:rsid w:val="009D0B3E"/>
    <w:rsid w:val="009D21DC"/>
    <w:rsid w:val="009D22D9"/>
    <w:rsid w:val="009D2861"/>
    <w:rsid w:val="009D36EF"/>
    <w:rsid w:val="009D3929"/>
    <w:rsid w:val="009D443F"/>
    <w:rsid w:val="009D455C"/>
    <w:rsid w:val="009D5C7A"/>
    <w:rsid w:val="009D6197"/>
    <w:rsid w:val="009D6217"/>
    <w:rsid w:val="009D64C5"/>
    <w:rsid w:val="009D7A1F"/>
    <w:rsid w:val="009E1AA2"/>
    <w:rsid w:val="009E1CB5"/>
    <w:rsid w:val="009E1EB8"/>
    <w:rsid w:val="009E23C9"/>
    <w:rsid w:val="009E285E"/>
    <w:rsid w:val="009E2ED0"/>
    <w:rsid w:val="009E3E99"/>
    <w:rsid w:val="009E569B"/>
    <w:rsid w:val="009E5CCD"/>
    <w:rsid w:val="009E6815"/>
    <w:rsid w:val="009E7064"/>
    <w:rsid w:val="009F0E97"/>
    <w:rsid w:val="009F14B7"/>
    <w:rsid w:val="009F2047"/>
    <w:rsid w:val="009F3A10"/>
    <w:rsid w:val="009F4C37"/>
    <w:rsid w:val="009F5417"/>
    <w:rsid w:val="009F5A8B"/>
    <w:rsid w:val="009F5E03"/>
    <w:rsid w:val="009F6005"/>
    <w:rsid w:val="009F6743"/>
    <w:rsid w:val="00A0257F"/>
    <w:rsid w:val="00A04396"/>
    <w:rsid w:val="00A04607"/>
    <w:rsid w:val="00A0501C"/>
    <w:rsid w:val="00A058D0"/>
    <w:rsid w:val="00A069DE"/>
    <w:rsid w:val="00A0720C"/>
    <w:rsid w:val="00A10C56"/>
    <w:rsid w:val="00A10D34"/>
    <w:rsid w:val="00A10FC3"/>
    <w:rsid w:val="00A11C4B"/>
    <w:rsid w:val="00A13336"/>
    <w:rsid w:val="00A137E3"/>
    <w:rsid w:val="00A156B3"/>
    <w:rsid w:val="00A167CC"/>
    <w:rsid w:val="00A16C31"/>
    <w:rsid w:val="00A17CAB"/>
    <w:rsid w:val="00A17E76"/>
    <w:rsid w:val="00A20008"/>
    <w:rsid w:val="00A20C5A"/>
    <w:rsid w:val="00A20FC5"/>
    <w:rsid w:val="00A2214B"/>
    <w:rsid w:val="00A22A95"/>
    <w:rsid w:val="00A22BC2"/>
    <w:rsid w:val="00A22D05"/>
    <w:rsid w:val="00A22DDB"/>
    <w:rsid w:val="00A22FD1"/>
    <w:rsid w:val="00A23277"/>
    <w:rsid w:val="00A24DDF"/>
    <w:rsid w:val="00A24F3C"/>
    <w:rsid w:val="00A2523E"/>
    <w:rsid w:val="00A25B0B"/>
    <w:rsid w:val="00A261D7"/>
    <w:rsid w:val="00A262E1"/>
    <w:rsid w:val="00A263B8"/>
    <w:rsid w:val="00A265C2"/>
    <w:rsid w:val="00A271C6"/>
    <w:rsid w:val="00A303A7"/>
    <w:rsid w:val="00A30F63"/>
    <w:rsid w:val="00A311F2"/>
    <w:rsid w:val="00A31A04"/>
    <w:rsid w:val="00A32BAD"/>
    <w:rsid w:val="00A3393B"/>
    <w:rsid w:val="00A34090"/>
    <w:rsid w:val="00A3480F"/>
    <w:rsid w:val="00A34DA6"/>
    <w:rsid w:val="00A3539F"/>
    <w:rsid w:val="00A36064"/>
    <w:rsid w:val="00A37EE1"/>
    <w:rsid w:val="00A41CD0"/>
    <w:rsid w:val="00A41E7E"/>
    <w:rsid w:val="00A41F0C"/>
    <w:rsid w:val="00A429C5"/>
    <w:rsid w:val="00A4319D"/>
    <w:rsid w:val="00A4344D"/>
    <w:rsid w:val="00A43E1D"/>
    <w:rsid w:val="00A4557C"/>
    <w:rsid w:val="00A45AF9"/>
    <w:rsid w:val="00A46078"/>
    <w:rsid w:val="00A46E9F"/>
    <w:rsid w:val="00A46EE6"/>
    <w:rsid w:val="00A47EA9"/>
    <w:rsid w:val="00A47F16"/>
    <w:rsid w:val="00A50BD7"/>
    <w:rsid w:val="00A51B71"/>
    <w:rsid w:val="00A53208"/>
    <w:rsid w:val="00A5524F"/>
    <w:rsid w:val="00A56D72"/>
    <w:rsid w:val="00A60D79"/>
    <w:rsid w:val="00A60E85"/>
    <w:rsid w:val="00A60F86"/>
    <w:rsid w:val="00A626FA"/>
    <w:rsid w:val="00A630E0"/>
    <w:rsid w:val="00A63212"/>
    <w:rsid w:val="00A635FE"/>
    <w:rsid w:val="00A6412F"/>
    <w:rsid w:val="00A651BE"/>
    <w:rsid w:val="00A6588C"/>
    <w:rsid w:val="00A666EE"/>
    <w:rsid w:val="00A66C18"/>
    <w:rsid w:val="00A67103"/>
    <w:rsid w:val="00A73678"/>
    <w:rsid w:val="00A74269"/>
    <w:rsid w:val="00A743BD"/>
    <w:rsid w:val="00A751E8"/>
    <w:rsid w:val="00A75562"/>
    <w:rsid w:val="00A75D7F"/>
    <w:rsid w:val="00A76996"/>
    <w:rsid w:val="00A76E99"/>
    <w:rsid w:val="00A774C1"/>
    <w:rsid w:val="00A77FB3"/>
    <w:rsid w:val="00A80472"/>
    <w:rsid w:val="00A81D66"/>
    <w:rsid w:val="00A8230D"/>
    <w:rsid w:val="00A83301"/>
    <w:rsid w:val="00A83674"/>
    <w:rsid w:val="00A84184"/>
    <w:rsid w:val="00A84A12"/>
    <w:rsid w:val="00A879DE"/>
    <w:rsid w:val="00A904D5"/>
    <w:rsid w:val="00A91051"/>
    <w:rsid w:val="00A931F4"/>
    <w:rsid w:val="00A94BFD"/>
    <w:rsid w:val="00A96962"/>
    <w:rsid w:val="00A96F10"/>
    <w:rsid w:val="00AA126E"/>
    <w:rsid w:val="00AA3AFB"/>
    <w:rsid w:val="00AA3C8D"/>
    <w:rsid w:val="00AA4768"/>
    <w:rsid w:val="00AA4B1E"/>
    <w:rsid w:val="00AA4BAB"/>
    <w:rsid w:val="00AA4FE7"/>
    <w:rsid w:val="00AA5F92"/>
    <w:rsid w:val="00AA66FE"/>
    <w:rsid w:val="00AA6969"/>
    <w:rsid w:val="00AA6B68"/>
    <w:rsid w:val="00AA76D5"/>
    <w:rsid w:val="00AA7F03"/>
    <w:rsid w:val="00AB0E41"/>
    <w:rsid w:val="00AB0FE4"/>
    <w:rsid w:val="00AB1A6C"/>
    <w:rsid w:val="00AB1C3D"/>
    <w:rsid w:val="00AB3594"/>
    <w:rsid w:val="00AB361D"/>
    <w:rsid w:val="00AB3BCD"/>
    <w:rsid w:val="00AB59A9"/>
    <w:rsid w:val="00AB5CDE"/>
    <w:rsid w:val="00AB66DC"/>
    <w:rsid w:val="00AB6D34"/>
    <w:rsid w:val="00AC0165"/>
    <w:rsid w:val="00AC0B0E"/>
    <w:rsid w:val="00AC1747"/>
    <w:rsid w:val="00AC1CEC"/>
    <w:rsid w:val="00AC1F58"/>
    <w:rsid w:val="00AC210B"/>
    <w:rsid w:val="00AC2566"/>
    <w:rsid w:val="00AC2919"/>
    <w:rsid w:val="00AC3018"/>
    <w:rsid w:val="00AC30F2"/>
    <w:rsid w:val="00AC44F5"/>
    <w:rsid w:val="00AC4E41"/>
    <w:rsid w:val="00AC4EE5"/>
    <w:rsid w:val="00AC5371"/>
    <w:rsid w:val="00AC5763"/>
    <w:rsid w:val="00AC5C04"/>
    <w:rsid w:val="00AC60CB"/>
    <w:rsid w:val="00AC62BA"/>
    <w:rsid w:val="00AC6A0A"/>
    <w:rsid w:val="00AD0C66"/>
    <w:rsid w:val="00AD10C3"/>
    <w:rsid w:val="00AD17C4"/>
    <w:rsid w:val="00AD17FF"/>
    <w:rsid w:val="00AD193F"/>
    <w:rsid w:val="00AD26EC"/>
    <w:rsid w:val="00AD2808"/>
    <w:rsid w:val="00AD28C8"/>
    <w:rsid w:val="00AD2F92"/>
    <w:rsid w:val="00AD3C15"/>
    <w:rsid w:val="00AD3FF1"/>
    <w:rsid w:val="00AD4907"/>
    <w:rsid w:val="00AD49C5"/>
    <w:rsid w:val="00AD6CE1"/>
    <w:rsid w:val="00AD6E02"/>
    <w:rsid w:val="00AD6F28"/>
    <w:rsid w:val="00AE042C"/>
    <w:rsid w:val="00AE0B1A"/>
    <w:rsid w:val="00AE1C1F"/>
    <w:rsid w:val="00AE21A7"/>
    <w:rsid w:val="00AE2279"/>
    <w:rsid w:val="00AE253E"/>
    <w:rsid w:val="00AE2896"/>
    <w:rsid w:val="00AE3893"/>
    <w:rsid w:val="00AE3A8B"/>
    <w:rsid w:val="00AE4E90"/>
    <w:rsid w:val="00AE4EA0"/>
    <w:rsid w:val="00AE564F"/>
    <w:rsid w:val="00AE6230"/>
    <w:rsid w:val="00AE6B2F"/>
    <w:rsid w:val="00AE6D66"/>
    <w:rsid w:val="00AE731A"/>
    <w:rsid w:val="00AE7B17"/>
    <w:rsid w:val="00AF0CCE"/>
    <w:rsid w:val="00AF13CD"/>
    <w:rsid w:val="00AF239F"/>
    <w:rsid w:val="00AF2530"/>
    <w:rsid w:val="00AF2836"/>
    <w:rsid w:val="00AF2A00"/>
    <w:rsid w:val="00AF3051"/>
    <w:rsid w:val="00AF34E4"/>
    <w:rsid w:val="00AF3ABE"/>
    <w:rsid w:val="00AF592B"/>
    <w:rsid w:val="00AF65F7"/>
    <w:rsid w:val="00AF78C9"/>
    <w:rsid w:val="00AF7DFB"/>
    <w:rsid w:val="00B01256"/>
    <w:rsid w:val="00B018BB"/>
    <w:rsid w:val="00B03217"/>
    <w:rsid w:val="00B03ED1"/>
    <w:rsid w:val="00B0401D"/>
    <w:rsid w:val="00B040E6"/>
    <w:rsid w:val="00B04C0A"/>
    <w:rsid w:val="00B06BC0"/>
    <w:rsid w:val="00B0744F"/>
    <w:rsid w:val="00B07595"/>
    <w:rsid w:val="00B07E01"/>
    <w:rsid w:val="00B07ED1"/>
    <w:rsid w:val="00B1008F"/>
    <w:rsid w:val="00B102AA"/>
    <w:rsid w:val="00B1193A"/>
    <w:rsid w:val="00B12466"/>
    <w:rsid w:val="00B12E20"/>
    <w:rsid w:val="00B139E6"/>
    <w:rsid w:val="00B1423E"/>
    <w:rsid w:val="00B1493A"/>
    <w:rsid w:val="00B153A4"/>
    <w:rsid w:val="00B15BBF"/>
    <w:rsid w:val="00B15BF6"/>
    <w:rsid w:val="00B16C94"/>
    <w:rsid w:val="00B17D4C"/>
    <w:rsid w:val="00B17FD6"/>
    <w:rsid w:val="00B20C61"/>
    <w:rsid w:val="00B212B4"/>
    <w:rsid w:val="00B21510"/>
    <w:rsid w:val="00B22170"/>
    <w:rsid w:val="00B22E40"/>
    <w:rsid w:val="00B2458B"/>
    <w:rsid w:val="00B24A5F"/>
    <w:rsid w:val="00B250E3"/>
    <w:rsid w:val="00B252C7"/>
    <w:rsid w:val="00B2618B"/>
    <w:rsid w:val="00B2764C"/>
    <w:rsid w:val="00B27A25"/>
    <w:rsid w:val="00B306D3"/>
    <w:rsid w:val="00B32646"/>
    <w:rsid w:val="00B32E79"/>
    <w:rsid w:val="00B336C8"/>
    <w:rsid w:val="00B33797"/>
    <w:rsid w:val="00B34EE7"/>
    <w:rsid w:val="00B356DE"/>
    <w:rsid w:val="00B3606F"/>
    <w:rsid w:val="00B36281"/>
    <w:rsid w:val="00B374BA"/>
    <w:rsid w:val="00B407ED"/>
    <w:rsid w:val="00B4093C"/>
    <w:rsid w:val="00B42C96"/>
    <w:rsid w:val="00B43743"/>
    <w:rsid w:val="00B4388F"/>
    <w:rsid w:val="00B439F8"/>
    <w:rsid w:val="00B43AAF"/>
    <w:rsid w:val="00B43D68"/>
    <w:rsid w:val="00B44CE1"/>
    <w:rsid w:val="00B45110"/>
    <w:rsid w:val="00B45602"/>
    <w:rsid w:val="00B45F64"/>
    <w:rsid w:val="00B51493"/>
    <w:rsid w:val="00B520C4"/>
    <w:rsid w:val="00B5214F"/>
    <w:rsid w:val="00B5433D"/>
    <w:rsid w:val="00B543C5"/>
    <w:rsid w:val="00B54752"/>
    <w:rsid w:val="00B54AC1"/>
    <w:rsid w:val="00B5564E"/>
    <w:rsid w:val="00B559B0"/>
    <w:rsid w:val="00B56E2C"/>
    <w:rsid w:val="00B5702F"/>
    <w:rsid w:val="00B5752D"/>
    <w:rsid w:val="00B60219"/>
    <w:rsid w:val="00B60787"/>
    <w:rsid w:val="00B615A8"/>
    <w:rsid w:val="00B62833"/>
    <w:rsid w:val="00B62D9B"/>
    <w:rsid w:val="00B63031"/>
    <w:rsid w:val="00B63301"/>
    <w:rsid w:val="00B65567"/>
    <w:rsid w:val="00B659BE"/>
    <w:rsid w:val="00B70E89"/>
    <w:rsid w:val="00B724C5"/>
    <w:rsid w:val="00B7282C"/>
    <w:rsid w:val="00B729CD"/>
    <w:rsid w:val="00B743FB"/>
    <w:rsid w:val="00B74CBE"/>
    <w:rsid w:val="00B7612A"/>
    <w:rsid w:val="00B76E43"/>
    <w:rsid w:val="00B77339"/>
    <w:rsid w:val="00B77980"/>
    <w:rsid w:val="00B80156"/>
    <w:rsid w:val="00B8238B"/>
    <w:rsid w:val="00B823CD"/>
    <w:rsid w:val="00B83244"/>
    <w:rsid w:val="00B835CA"/>
    <w:rsid w:val="00B84617"/>
    <w:rsid w:val="00B8541F"/>
    <w:rsid w:val="00B856EF"/>
    <w:rsid w:val="00B86045"/>
    <w:rsid w:val="00B87FFC"/>
    <w:rsid w:val="00B908DD"/>
    <w:rsid w:val="00B90E6A"/>
    <w:rsid w:val="00B90ED4"/>
    <w:rsid w:val="00B910D5"/>
    <w:rsid w:val="00B916B2"/>
    <w:rsid w:val="00B92588"/>
    <w:rsid w:val="00B92DAA"/>
    <w:rsid w:val="00B93641"/>
    <w:rsid w:val="00B93CF6"/>
    <w:rsid w:val="00B9456A"/>
    <w:rsid w:val="00B954C7"/>
    <w:rsid w:val="00B9595B"/>
    <w:rsid w:val="00B96A67"/>
    <w:rsid w:val="00B97408"/>
    <w:rsid w:val="00BA0464"/>
    <w:rsid w:val="00BA23DC"/>
    <w:rsid w:val="00BA355B"/>
    <w:rsid w:val="00BA43C4"/>
    <w:rsid w:val="00BA5A20"/>
    <w:rsid w:val="00BA630F"/>
    <w:rsid w:val="00BA6ACB"/>
    <w:rsid w:val="00BB0A6D"/>
    <w:rsid w:val="00BB0FA0"/>
    <w:rsid w:val="00BB21E5"/>
    <w:rsid w:val="00BB3CE2"/>
    <w:rsid w:val="00BB3E4D"/>
    <w:rsid w:val="00BB3F05"/>
    <w:rsid w:val="00BB4326"/>
    <w:rsid w:val="00BB6601"/>
    <w:rsid w:val="00BB68C1"/>
    <w:rsid w:val="00BB7B2C"/>
    <w:rsid w:val="00BC048C"/>
    <w:rsid w:val="00BC0A13"/>
    <w:rsid w:val="00BC0C98"/>
    <w:rsid w:val="00BC0F4E"/>
    <w:rsid w:val="00BC1E94"/>
    <w:rsid w:val="00BC2B28"/>
    <w:rsid w:val="00BC426A"/>
    <w:rsid w:val="00BC5B82"/>
    <w:rsid w:val="00BC7A46"/>
    <w:rsid w:val="00BC7FE8"/>
    <w:rsid w:val="00BD0021"/>
    <w:rsid w:val="00BD0464"/>
    <w:rsid w:val="00BD087C"/>
    <w:rsid w:val="00BD1F6A"/>
    <w:rsid w:val="00BD2DFD"/>
    <w:rsid w:val="00BD3218"/>
    <w:rsid w:val="00BD32A0"/>
    <w:rsid w:val="00BD5D8E"/>
    <w:rsid w:val="00BE0D3C"/>
    <w:rsid w:val="00BE20F5"/>
    <w:rsid w:val="00BE2571"/>
    <w:rsid w:val="00BE3033"/>
    <w:rsid w:val="00BE35D7"/>
    <w:rsid w:val="00BE40BA"/>
    <w:rsid w:val="00BE4545"/>
    <w:rsid w:val="00BE475D"/>
    <w:rsid w:val="00BE4AA4"/>
    <w:rsid w:val="00BE54F8"/>
    <w:rsid w:val="00BE5F3A"/>
    <w:rsid w:val="00BE64B8"/>
    <w:rsid w:val="00BE7311"/>
    <w:rsid w:val="00BE76B8"/>
    <w:rsid w:val="00BE78CF"/>
    <w:rsid w:val="00BE7D2C"/>
    <w:rsid w:val="00BF0262"/>
    <w:rsid w:val="00BF07F5"/>
    <w:rsid w:val="00BF14A7"/>
    <w:rsid w:val="00BF1C87"/>
    <w:rsid w:val="00BF2F5D"/>
    <w:rsid w:val="00BF3163"/>
    <w:rsid w:val="00BF450A"/>
    <w:rsid w:val="00BF507E"/>
    <w:rsid w:val="00BF5839"/>
    <w:rsid w:val="00BF605A"/>
    <w:rsid w:val="00BF6340"/>
    <w:rsid w:val="00BF6DD9"/>
    <w:rsid w:val="00BF75B4"/>
    <w:rsid w:val="00BF7E1D"/>
    <w:rsid w:val="00C000BD"/>
    <w:rsid w:val="00C00BE6"/>
    <w:rsid w:val="00C00E94"/>
    <w:rsid w:val="00C010D2"/>
    <w:rsid w:val="00C01223"/>
    <w:rsid w:val="00C01C91"/>
    <w:rsid w:val="00C02378"/>
    <w:rsid w:val="00C0378F"/>
    <w:rsid w:val="00C03A57"/>
    <w:rsid w:val="00C03CA7"/>
    <w:rsid w:val="00C052FE"/>
    <w:rsid w:val="00C069CB"/>
    <w:rsid w:val="00C076AC"/>
    <w:rsid w:val="00C10909"/>
    <w:rsid w:val="00C10F05"/>
    <w:rsid w:val="00C1107D"/>
    <w:rsid w:val="00C11BDE"/>
    <w:rsid w:val="00C11CA7"/>
    <w:rsid w:val="00C128F0"/>
    <w:rsid w:val="00C12E9B"/>
    <w:rsid w:val="00C13892"/>
    <w:rsid w:val="00C13B9C"/>
    <w:rsid w:val="00C140E2"/>
    <w:rsid w:val="00C146D2"/>
    <w:rsid w:val="00C1519F"/>
    <w:rsid w:val="00C152CB"/>
    <w:rsid w:val="00C16703"/>
    <w:rsid w:val="00C17C30"/>
    <w:rsid w:val="00C17F98"/>
    <w:rsid w:val="00C20112"/>
    <w:rsid w:val="00C203A6"/>
    <w:rsid w:val="00C2055B"/>
    <w:rsid w:val="00C20CBF"/>
    <w:rsid w:val="00C20D66"/>
    <w:rsid w:val="00C21F33"/>
    <w:rsid w:val="00C22390"/>
    <w:rsid w:val="00C239F2"/>
    <w:rsid w:val="00C2467C"/>
    <w:rsid w:val="00C2479F"/>
    <w:rsid w:val="00C24900"/>
    <w:rsid w:val="00C2585A"/>
    <w:rsid w:val="00C25975"/>
    <w:rsid w:val="00C26420"/>
    <w:rsid w:val="00C26C15"/>
    <w:rsid w:val="00C2740C"/>
    <w:rsid w:val="00C27868"/>
    <w:rsid w:val="00C3017D"/>
    <w:rsid w:val="00C30AA9"/>
    <w:rsid w:val="00C31B0D"/>
    <w:rsid w:val="00C31F0F"/>
    <w:rsid w:val="00C32A7C"/>
    <w:rsid w:val="00C332A0"/>
    <w:rsid w:val="00C33685"/>
    <w:rsid w:val="00C34453"/>
    <w:rsid w:val="00C3492F"/>
    <w:rsid w:val="00C351D4"/>
    <w:rsid w:val="00C35401"/>
    <w:rsid w:val="00C3658C"/>
    <w:rsid w:val="00C36C76"/>
    <w:rsid w:val="00C40456"/>
    <w:rsid w:val="00C404A3"/>
    <w:rsid w:val="00C40B44"/>
    <w:rsid w:val="00C40CCD"/>
    <w:rsid w:val="00C4103F"/>
    <w:rsid w:val="00C4170D"/>
    <w:rsid w:val="00C42A3D"/>
    <w:rsid w:val="00C432FF"/>
    <w:rsid w:val="00C44177"/>
    <w:rsid w:val="00C44B77"/>
    <w:rsid w:val="00C44D19"/>
    <w:rsid w:val="00C44D91"/>
    <w:rsid w:val="00C451D1"/>
    <w:rsid w:val="00C45901"/>
    <w:rsid w:val="00C462A7"/>
    <w:rsid w:val="00C466E5"/>
    <w:rsid w:val="00C46C13"/>
    <w:rsid w:val="00C472C2"/>
    <w:rsid w:val="00C4748C"/>
    <w:rsid w:val="00C50F47"/>
    <w:rsid w:val="00C51636"/>
    <w:rsid w:val="00C52B5F"/>
    <w:rsid w:val="00C52DDD"/>
    <w:rsid w:val="00C537F7"/>
    <w:rsid w:val="00C549F7"/>
    <w:rsid w:val="00C54A6A"/>
    <w:rsid w:val="00C607C2"/>
    <w:rsid w:val="00C60C18"/>
    <w:rsid w:val="00C613C4"/>
    <w:rsid w:val="00C61ABA"/>
    <w:rsid w:val="00C62347"/>
    <w:rsid w:val="00C63961"/>
    <w:rsid w:val="00C64AC4"/>
    <w:rsid w:val="00C64CEE"/>
    <w:rsid w:val="00C66EE8"/>
    <w:rsid w:val="00C672F7"/>
    <w:rsid w:val="00C67D03"/>
    <w:rsid w:val="00C7080B"/>
    <w:rsid w:val="00C708CC"/>
    <w:rsid w:val="00C7395C"/>
    <w:rsid w:val="00C73CA7"/>
    <w:rsid w:val="00C74191"/>
    <w:rsid w:val="00C75012"/>
    <w:rsid w:val="00C75AD2"/>
    <w:rsid w:val="00C75D3B"/>
    <w:rsid w:val="00C770CF"/>
    <w:rsid w:val="00C779A1"/>
    <w:rsid w:val="00C805F2"/>
    <w:rsid w:val="00C80D07"/>
    <w:rsid w:val="00C81B4F"/>
    <w:rsid w:val="00C81D9B"/>
    <w:rsid w:val="00C8229A"/>
    <w:rsid w:val="00C82D6B"/>
    <w:rsid w:val="00C83AEA"/>
    <w:rsid w:val="00C840B1"/>
    <w:rsid w:val="00C86C6E"/>
    <w:rsid w:val="00C87C29"/>
    <w:rsid w:val="00C904E2"/>
    <w:rsid w:val="00C90582"/>
    <w:rsid w:val="00C90660"/>
    <w:rsid w:val="00C90B1F"/>
    <w:rsid w:val="00C91411"/>
    <w:rsid w:val="00C928DE"/>
    <w:rsid w:val="00C92DF3"/>
    <w:rsid w:val="00C9319B"/>
    <w:rsid w:val="00C93B9C"/>
    <w:rsid w:val="00C93FB6"/>
    <w:rsid w:val="00C945A7"/>
    <w:rsid w:val="00C94608"/>
    <w:rsid w:val="00C959EC"/>
    <w:rsid w:val="00C95E82"/>
    <w:rsid w:val="00C96857"/>
    <w:rsid w:val="00C96CC4"/>
    <w:rsid w:val="00C97072"/>
    <w:rsid w:val="00C97988"/>
    <w:rsid w:val="00CA1AB3"/>
    <w:rsid w:val="00CA1CA1"/>
    <w:rsid w:val="00CA1DE1"/>
    <w:rsid w:val="00CA33D8"/>
    <w:rsid w:val="00CA6C91"/>
    <w:rsid w:val="00CB08DF"/>
    <w:rsid w:val="00CB0C6B"/>
    <w:rsid w:val="00CB1AC5"/>
    <w:rsid w:val="00CB1BF3"/>
    <w:rsid w:val="00CB1F13"/>
    <w:rsid w:val="00CB24CC"/>
    <w:rsid w:val="00CB258C"/>
    <w:rsid w:val="00CB2F15"/>
    <w:rsid w:val="00CB3BC5"/>
    <w:rsid w:val="00CB3DFA"/>
    <w:rsid w:val="00CB6D7C"/>
    <w:rsid w:val="00CB6F23"/>
    <w:rsid w:val="00CB749F"/>
    <w:rsid w:val="00CC0763"/>
    <w:rsid w:val="00CC1A6E"/>
    <w:rsid w:val="00CC23D8"/>
    <w:rsid w:val="00CC29A2"/>
    <w:rsid w:val="00CC4F95"/>
    <w:rsid w:val="00CC4FAA"/>
    <w:rsid w:val="00CC61AF"/>
    <w:rsid w:val="00CC65C6"/>
    <w:rsid w:val="00CC6B51"/>
    <w:rsid w:val="00CD133C"/>
    <w:rsid w:val="00CD1844"/>
    <w:rsid w:val="00CD3CCC"/>
    <w:rsid w:val="00CD4AE8"/>
    <w:rsid w:val="00CD552C"/>
    <w:rsid w:val="00CD570B"/>
    <w:rsid w:val="00CD5971"/>
    <w:rsid w:val="00CD622D"/>
    <w:rsid w:val="00CD6E58"/>
    <w:rsid w:val="00CD75CA"/>
    <w:rsid w:val="00CD7928"/>
    <w:rsid w:val="00CE08C1"/>
    <w:rsid w:val="00CE0B31"/>
    <w:rsid w:val="00CE1C76"/>
    <w:rsid w:val="00CE2E31"/>
    <w:rsid w:val="00CE5113"/>
    <w:rsid w:val="00CE5534"/>
    <w:rsid w:val="00CE599B"/>
    <w:rsid w:val="00CE607C"/>
    <w:rsid w:val="00CE6E4F"/>
    <w:rsid w:val="00CE7884"/>
    <w:rsid w:val="00CF0669"/>
    <w:rsid w:val="00CF076A"/>
    <w:rsid w:val="00CF0778"/>
    <w:rsid w:val="00CF0FDE"/>
    <w:rsid w:val="00CF1538"/>
    <w:rsid w:val="00CF1920"/>
    <w:rsid w:val="00CF1A8B"/>
    <w:rsid w:val="00CF2571"/>
    <w:rsid w:val="00CF2CB3"/>
    <w:rsid w:val="00CF3556"/>
    <w:rsid w:val="00CF3BCB"/>
    <w:rsid w:val="00CF4530"/>
    <w:rsid w:val="00CF738F"/>
    <w:rsid w:val="00D0130E"/>
    <w:rsid w:val="00D01E99"/>
    <w:rsid w:val="00D01F25"/>
    <w:rsid w:val="00D02478"/>
    <w:rsid w:val="00D0350A"/>
    <w:rsid w:val="00D03858"/>
    <w:rsid w:val="00D04629"/>
    <w:rsid w:val="00D046C5"/>
    <w:rsid w:val="00D05403"/>
    <w:rsid w:val="00D07982"/>
    <w:rsid w:val="00D07E4F"/>
    <w:rsid w:val="00D10300"/>
    <w:rsid w:val="00D10E74"/>
    <w:rsid w:val="00D110E9"/>
    <w:rsid w:val="00D12235"/>
    <w:rsid w:val="00D12D69"/>
    <w:rsid w:val="00D147EF"/>
    <w:rsid w:val="00D1498F"/>
    <w:rsid w:val="00D15923"/>
    <w:rsid w:val="00D15B85"/>
    <w:rsid w:val="00D16741"/>
    <w:rsid w:val="00D16D0E"/>
    <w:rsid w:val="00D17A67"/>
    <w:rsid w:val="00D21870"/>
    <w:rsid w:val="00D21A05"/>
    <w:rsid w:val="00D21B74"/>
    <w:rsid w:val="00D21BCC"/>
    <w:rsid w:val="00D23D6F"/>
    <w:rsid w:val="00D253B8"/>
    <w:rsid w:val="00D254EF"/>
    <w:rsid w:val="00D255E9"/>
    <w:rsid w:val="00D274C1"/>
    <w:rsid w:val="00D27A5C"/>
    <w:rsid w:val="00D3110A"/>
    <w:rsid w:val="00D3140A"/>
    <w:rsid w:val="00D31C15"/>
    <w:rsid w:val="00D31D28"/>
    <w:rsid w:val="00D328E4"/>
    <w:rsid w:val="00D32E4A"/>
    <w:rsid w:val="00D341A2"/>
    <w:rsid w:val="00D361BA"/>
    <w:rsid w:val="00D37267"/>
    <w:rsid w:val="00D4060D"/>
    <w:rsid w:val="00D423CC"/>
    <w:rsid w:val="00D425CB"/>
    <w:rsid w:val="00D429AE"/>
    <w:rsid w:val="00D437E1"/>
    <w:rsid w:val="00D438D6"/>
    <w:rsid w:val="00D4460D"/>
    <w:rsid w:val="00D44E41"/>
    <w:rsid w:val="00D44E51"/>
    <w:rsid w:val="00D46E5C"/>
    <w:rsid w:val="00D5149F"/>
    <w:rsid w:val="00D524DB"/>
    <w:rsid w:val="00D52698"/>
    <w:rsid w:val="00D543E8"/>
    <w:rsid w:val="00D54EBC"/>
    <w:rsid w:val="00D5654A"/>
    <w:rsid w:val="00D56FE9"/>
    <w:rsid w:val="00D57264"/>
    <w:rsid w:val="00D57327"/>
    <w:rsid w:val="00D60CEE"/>
    <w:rsid w:val="00D61163"/>
    <w:rsid w:val="00D611BC"/>
    <w:rsid w:val="00D6150C"/>
    <w:rsid w:val="00D61AAE"/>
    <w:rsid w:val="00D61F98"/>
    <w:rsid w:val="00D63BF0"/>
    <w:rsid w:val="00D63E8A"/>
    <w:rsid w:val="00D64063"/>
    <w:rsid w:val="00D64300"/>
    <w:rsid w:val="00D648AF"/>
    <w:rsid w:val="00D65AA4"/>
    <w:rsid w:val="00D66298"/>
    <w:rsid w:val="00D66909"/>
    <w:rsid w:val="00D702D5"/>
    <w:rsid w:val="00D70D22"/>
    <w:rsid w:val="00D71289"/>
    <w:rsid w:val="00D71DD9"/>
    <w:rsid w:val="00D729D2"/>
    <w:rsid w:val="00D72B95"/>
    <w:rsid w:val="00D73222"/>
    <w:rsid w:val="00D73ABA"/>
    <w:rsid w:val="00D7483E"/>
    <w:rsid w:val="00D765C0"/>
    <w:rsid w:val="00D76D72"/>
    <w:rsid w:val="00D77F0E"/>
    <w:rsid w:val="00D801AB"/>
    <w:rsid w:val="00D8036C"/>
    <w:rsid w:val="00D80CCC"/>
    <w:rsid w:val="00D81333"/>
    <w:rsid w:val="00D81732"/>
    <w:rsid w:val="00D82B83"/>
    <w:rsid w:val="00D8463D"/>
    <w:rsid w:val="00D847A3"/>
    <w:rsid w:val="00D84C66"/>
    <w:rsid w:val="00D84DCB"/>
    <w:rsid w:val="00D84ED6"/>
    <w:rsid w:val="00D85890"/>
    <w:rsid w:val="00D85FCD"/>
    <w:rsid w:val="00D86D72"/>
    <w:rsid w:val="00D87457"/>
    <w:rsid w:val="00D8750D"/>
    <w:rsid w:val="00D87B87"/>
    <w:rsid w:val="00D90060"/>
    <w:rsid w:val="00D91771"/>
    <w:rsid w:val="00D92D70"/>
    <w:rsid w:val="00D9370A"/>
    <w:rsid w:val="00D93A59"/>
    <w:rsid w:val="00D941DE"/>
    <w:rsid w:val="00D9568D"/>
    <w:rsid w:val="00D9689A"/>
    <w:rsid w:val="00D973AE"/>
    <w:rsid w:val="00D974B1"/>
    <w:rsid w:val="00D97670"/>
    <w:rsid w:val="00DA1612"/>
    <w:rsid w:val="00DA1968"/>
    <w:rsid w:val="00DA2066"/>
    <w:rsid w:val="00DA2447"/>
    <w:rsid w:val="00DA2853"/>
    <w:rsid w:val="00DA2930"/>
    <w:rsid w:val="00DA343D"/>
    <w:rsid w:val="00DA6BBA"/>
    <w:rsid w:val="00DA6D35"/>
    <w:rsid w:val="00DA6F38"/>
    <w:rsid w:val="00DB031F"/>
    <w:rsid w:val="00DB1E7F"/>
    <w:rsid w:val="00DB21C4"/>
    <w:rsid w:val="00DB2581"/>
    <w:rsid w:val="00DB3CA1"/>
    <w:rsid w:val="00DB5681"/>
    <w:rsid w:val="00DB57BB"/>
    <w:rsid w:val="00DB653B"/>
    <w:rsid w:val="00DB7563"/>
    <w:rsid w:val="00DC08E9"/>
    <w:rsid w:val="00DC1F85"/>
    <w:rsid w:val="00DC2443"/>
    <w:rsid w:val="00DC2520"/>
    <w:rsid w:val="00DC4830"/>
    <w:rsid w:val="00DC4AD8"/>
    <w:rsid w:val="00DC520E"/>
    <w:rsid w:val="00DC5549"/>
    <w:rsid w:val="00DC6E29"/>
    <w:rsid w:val="00DC7242"/>
    <w:rsid w:val="00DC73B9"/>
    <w:rsid w:val="00DC7D4F"/>
    <w:rsid w:val="00DD0653"/>
    <w:rsid w:val="00DD12CB"/>
    <w:rsid w:val="00DD2268"/>
    <w:rsid w:val="00DD23D0"/>
    <w:rsid w:val="00DD37FC"/>
    <w:rsid w:val="00DD4901"/>
    <w:rsid w:val="00DD5EBF"/>
    <w:rsid w:val="00DD6D52"/>
    <w:rsid w:val="00DD71E8"/>
    <w:rsid w:val="00DD76C4"/>
    <w:rsid w:val="00DD7D57"/>
    <w:rsid w:val="00DD7EF8"/>
    <w:rsid w:val="00DE08E9"/>
    <w:rsid w:val="00DE0A28"/>
    <w:rsid w:val="00DE3486"/>
    <w:rsid w:val="00DE3FC8"/>
    <w:rsid w:val="00DE411A"/>
    <w:rsid w:val="00DE4DC2"/>
    <w:rsid w:val="00DE4EA9"/>
    <w:rsid w:val="00DE5450"/>
    <w:rsid w:val="00DE5506"/>
    <w:rsid w:val="00DE67BB"/>
    <w:rsid w:val="00DE6A88"/>
    <w:rsid w:val="00DE7210"/>
    <w:rsid w:val="00DE764C"/>
    <w:rsid w:val="00DF02DD"/>
    <w:rsid w:val="00DF540C"/>
    <w:rsid w:val="00DF6180"/>
    <w:rsid w:val="00E00F8E"/>
    <w:rsid w:val="00E018B1"/>
    <w:rsid w:val="00E01AE7"/>
    <w:rsid w:val="00E01B9F"/>
    <w:rsid w:val="00E0259F"/>
    <w:rsid w:val="00E04DDA"/>
    <w:rsid w:val="00E052A5"/>
    <w:rsid w:val="00E0554B"/>
    <w:rsid w:val="00E055B5"/>
    <w:rsid w:val="00E10094"/>
    <w:rsid w:val="00E108C6"/>
    <w:rsid w:val="00E12E9E"/>
    <w:rsid w:val="00E13B16"/>
    <w:rsid w:val="00E13DFA"/>
    <w:rsid w:val="00E13E86"/>
    <w:rsid w:val="00E152FC"/>
    <w:rsid w:val="00E15D82"/>
    <w:rsid w:val="00E16E79"/>
    <w:rsid w:val="00E205AF"/>
    <w:rsid w:val="00E21645"/>
    <w:rsid w:val="00E247EF"/>
    <w:rsid w:val="00E2632A"/>
    <w:rsid w:val="00E26434"/>
    <w:rsid w:val="00E264A4"/>
    <w:rsid w:val="00E31FE3"/>
    <w:rsid w:val="00E321AD"/>
    <w:rsid w:val="00E322E3"/>
    <w:rsid w:val="00E32837"/>
    <w:rsid w:val="00E33D9F"/>
    <w:rsid w:val="00E36286"/>
    <w:rsid w:val="00E367FE"/>
    <w:rsid w:val="00E374B5"/>
    <w:rsid w:val="00E375FD"/>
    <w:rsid w:val="00E37F77"/>
    <w:rsid w:val="00E4059B"/>
    <w:rsid w:val="00E405D3"/>
    <w:rsid w:val="00E40BC4"/>
    <w:rsid w:val="00E4155C"/>
    <w:rsid w:val="00E419AD"/>
    <w:rsid w:val="00E43025"/>
    <w:rsid w:val="00E4320A"/>
    <w:rsid w:val="00E438D1"/>
    <w:rsid w:val="00E43D84"/>
    <w:rsid w:val="00E4420E"/>
    <w:rsid w:val="00E45BD1"/>
    <w:rsid w:val="00E460DF"/>
    <w:rsid w:val="00E46A23"/>
    <w:rsid w:val="00E46B01"/>
    <w:rsid w:val="00E5008E"/>
    <w:rsid w:val="00E50B37"/>
    <w:rsid w:val="00E51C4C"/>
    <w:rsid w:val="00E52985"/>
    <w:rsid w:val="00E535EA"/>
    <w:rsid w:val="00E536E8"/>
    <w:rsid w:val="00E56A9D"/>
    <w:rsid w:val="00E56AA2"/>
    <w:rsid w:val="00E56E50"/>
    <w:rsid w:val="00E57096"/>
    <w:rsid w:val="00E574F2"/>
    <w:rsid w:val="00E6032C"/>
    <w:rsid w:val="00E60980"/>
    <w:rsid w:val="00E60E45"/>
    <w:rsid w:val="00E61008"/>
    <w:rsid w:val="00E61EF3"/>
    <w:rsid w:val="00E64008"/>
    <w:rsid w:val="00E64281"/>
    <w:rsid w:val="00E642A2"/>
    <w:rsid w:val="00E64DD8"/>
    <w:rsid w:val="00E655F3"/>
    <w:rsid w:val="00E6738E"/>
    <w:rsid w:val="00E7039B"/>
    <w:rsid w:val="00E70D13"/>
    <w:rsid w:val="00E71234"/>
    <w:rsid w:val="00E71E23"/>
    <w:rsid w:val="00E7214B"/>
    <w:rsid w:val="00E723AD"/>
    <w:rsid w:val="00E725F1"/>
    <w:rsid w:val="00E72C4A"/>
    <w:rsid w:val="00E72F22"/>
    <w:rsid w:val="00E737CA"/>
    <w:rsid w:val="00E7386F"/>
    <w:rsid w:val="00E73AEC"/>
    <w:rsid w:val="00E73CE9"/>
    <w:rsid w:val="00E75A1E"/>
    <w:rsid w:val="00E76625"/>
    <w:rsid w:val="00E7662B"/>
    <w:rsid w:val="00E76B80"/>
    <w:rsid w:val="00E7713D"/>
    <w:rsid w:val="00E774F8"/>
    <w:rsid w:val="00E7756A"/>
    <w:rsid w:val="00E777F4"/>
    <w:rsid w:val="00E77FE1"/>
    <w:rsid w:val="00E8071C"/>
    <w:rsid w:val="00E81AB2"/>
    <w:rsid w:val="00E8500D"/>
    <w:rsid w:val="00E859E4"/>
    <w:rsid w:val="00E85C91"/>
    <w:rsid w:val="00E9087E"/>
    <w:rsid w:val="00E90D4F"/>
    <w:rsid w:val="00E9119B"/>
    <w:rsid w:val="00E920DC"/>
    <w:rsid w:val="00E92470"/>
    <w:rsid w:val="00E95C40"/>
    <w:rsid w:val="00E95D8F"/>
    <w:rsid w:val="00E96995"/>
    <w:rsid w:val="00E97AC7"/>
    <w:rsid w:val="00E97BF8"/>
    <w:rsid w:val="00EA2338"/>
    <w:rsid w:val="00EA38D6"/>
    <w:rsid w:val="00EA449A"/>
    <w:rsid w:val="00EA4AB1"/>
    <w:rsid w:val="00EA5B84"/>
    <w:rsid w:val="00EA6209"/>
    <w:rsid w:val="00EA6595"/>
    <w:rsid w:val="00EA72D5"/>
    <w:rsid w:val="00EA747D"/>
    <w:rsid w:val="00EA7579"/>
    <w:rsid w:val="00EA7B1C"/>
    <w:rsid w:val="00EB149F"/>
    <w:rsid w:val="00EB2A14"/>
    <w:rsid w:val="00EB3984"/>
    <w:rsid w:val="00EB3F8D"/>
    <w:rsid w:val="00EB4E03"/>
    <w:rsid w:val="00EB5717"/>
    <w:rsid w:val="00EB5755"/>
    <w:rsid w:val="00EB58BC"/>
    <w:rsid w:val="00EB7ADA"/>
    <w:rsid w:val="00EC02CF"/>
    <w:rsid w:val="00EC06F0"/>
    <w:rsid w:val="00EC1F3C"/>
    <w:rsid w:val="00EC3164"/>
    <w:rsid w:val="00EC4265"/>
    <w:rsid w:val="00EC426B"/>
    <w:rsid w:val="00EC4965"/>
    <w:rsid w:val="00EC4992"/>
    <w:rsid w:val="00EC4C47"/>
    <w:rsid w:val="00EC4E7E"/>
    <w:rsid w:val="00EC5BC2"/>
    <w:rsid w:val="00EC5BD1"/>
    <w:rsid w:val="00EC5C90"/>
    <w:rsid w:val="00EC6EAF"/>
    <w:rsid w:val="00EC7B77"/>
    <w:rsid w:val="00EC7CB0"/>
    <w:rsid w:val="00ED05EB"/>
    <w:rsid w:val="00ED252E"/>
    <w:rsid w:val="00ED2574"/>
    <w:rsid w:val="00ED271D"/>
    <w:rsid w:val="00ED2D65"/>
    <w:rsid w:val="00ED2F49"/>
    <w:rsid w:val="00ED3234"/>
    <w:rsid w:val="00ED35C8"/>
    <w:rsid w:val="00ED3C8C"/>
    <w:rsid w:val="00ED44EA"/>
    <w:rsid w:val="00ED4691"/>
    <w:rsid w:val="00ED4E70"/>
    <w:rsid w:val="00ED5C95"/>
    <w:rsid w:val="00ED72F7"/>
    <w:rsid w:val="00ED7784"/>
    <w:rsid w:val="00EE0066"/>
    <w:rsid w:val="00EE0191"/>
    <w:rsid w:val="00EE1F6E"/>
    <w:rsid w:val="00EE21CE"/>
    <w:rsid w:val="00EE27A5"/>
    <w:rsid w:val="00EE2810"/>
    <w:rsid w:val="00EE3BD6"/>
    <w:rsid w:val="00EE3C1F"/>
    <w:rsid w:val="00EE53E1"/>
    <w:rsid w:val="00EE6450"/>
    <w:rsid w:val="00EE7356"/>
    <w:rsid w:val="00EE7CBE"/>
    <w:rsid w:val="00EF05BD"/>
    <w:rsid w:val="00EF1428"/>
    <w:rsid w:val="00EF1CF2"/>
    <w:rsid w:val="00EF291F"/>
    <w:rsid w:val="00EF2F09"/>
    <w:rsid w:val="00EF3A14"/>
    <w:rsid w:val="00EF4283"/>
    <w:rsid w:val="00EF48BD"/>
    <w:rsid w:val="00EF4918"/>
    <w:rsid w:val="00EF5FEF"/>
    <w:rsid w:val="00EF7070"/>
    <w:rsid w:val="00F0064C"/>
    <w:rsid w:val="00F019F5"/>
    <w:rsid w:val="00F02C76"/>
    <w:rsid w:val="00F03651"/>
    <w:rsid w:val="00F03A5E"/>
    <w:rsid w:val="00F04295"/>
    <w:rsid w:val="00F04408"/>
    <w:rsid w:val="00F05476"/>
    <w:rsid w:val="00F05F50"/>
    <w:rsid w:val="00F079C5"/>
    <w:rsid w:val="00F07A18"/>
    <w:rsid w:val="00F07EDB"/>
    <w:rsid w:val="00F112BD"/>
    <w:rsid w:val="00F11AA3"/>
    <w:rsid w:val="00F12187"/>
    <w:rsid w:val="00F12433"/>
    <w:rsid w:val="00F12852"/>
    <w:rsid w:val="00F1329E"/>
    <w:rsid w:val="00F13448"/>
    <w:rsid w:val="00F135DF"/>
    <w:rsid w:val="00F161DF"/>
    <w:rsid w:val="00F162E3"/>
    <w:rsid w:val="00F1657F"/>
    <w:rsid w:val="00F16C7A"/>
    <w:rsid w:val="00F209EA"/>
    <w:rsid w:val="00F21769"/>
    <w:rsid w:val="00F22C4C"/>
    <w:rsid w:val="00F22F37"/>
    <w:rsid w:val="00F2471A"/>
    <w:rsid w:val="00F24C59"/>
    <w:rsid w:val="00F264B4"/>
    <w:rsid w:val="00F266BB"/>
    <w:rsid w:val="00F26AE4"/>
    <w:rsid w:val="00F275EA"/>
    <w:rsid w:val="00F32CBF"/>
    <w:rsid w:val="00F32EC5"/>
    <w:rsid w:val="00F33A45"/>
    <w:rsid w:val="00F33C67"/>
    <w:rsid w:val="00F35862"/>
    <w:rsid w:val="00F3622C"/>
    <w:rsid w:val="00F36437"/>
    <w:rsid w:val="00F37661"/>
    <w:rsid w:val="00F3799F"/>
    <w:rsid w:val="00F412CC"/>
    <w:rsid w:val="00F41741"/>
    <w:rsid w:val="00F41E26"/>
    <w:rsid w:val="00F427AA"/>
    <w:rsid w:val="00F46291"/>
    <w:rsid w:val="00F476F9"/>
    <w:rsid w:val="00F479F2"/>
    <w:rsid w:val="00F517D2"/>
    <w:rsid w:val="00F51F1A"/>
    <w:rsid w:val="00F5287D"/>
    <w:rsid w:val="00F52C5F"/>
    <w:rsid w:val="00F53B6C"/>
    <w:rsid w:val="00F54836"/>
    <w:rsid w:val="00F55C2A"/>
    <w:rsid w:val="00F56A92"/>
    <w:rsid w:val="00F56B9E"/>
    <w:rsid w:val="00F56EEA"/>
    <w:rsid w:val="00F57B20"/>
    <w:rsid w:val="00F60866"/>
    <w:rsid w:val="00F61481"/>
    <w:rsid w:val="00F622C0"/>
    <w:rsid w:val="00F64750"/>
    <w:rsid w:val="00F67227"/>
    <w:rsid w:val="00F67430"/>
    <w:rsid w:val="00F728D0"/>
    <w:rsid w:val="00F731E2"/>
    <w:rsid w:val="00F7474E"/>
    <w:rsid w:val="00F749A6"/>
    <w:rsid w:val="00F74C0B"/>
    <w:rsid w:val="00F77BEB"/>
    <w:rsid w:val="00F77F6F"/>
    <w:rsid w:val="00F80163"/>
    <w:rsid w:val="00F803C6"/>
    <w:rsid w:val="00F80C03"/>
    <w:rsid w:val="00F816E8"/>
    <w:rsid w:val="00F81DD7"/>
    <w:rsid w:val="00F824AF"/>
    <w:rsid w:val="00F83355"/>
    <w:rsid w:val="00F8431F"/>
    <w:rsid w:val="00F84B1B"/>
    <w:rsid w:val="00F84C75"/>
    <w:rsid w:val="00F865C6"/>
    <w:rsid w:val="00F8680A"/>
    <w:rsid w:val="00F8693F"/>
    <w:rsid w:val="00F87F68"/>
    <w:rsid w:val="00F90128"/>
    <w:rsid w:val="00F91085"/>
    <w:rsid w:val="00F91113"/>
    <w:rsid w:val="00F929B8"/>
    <w:rsid w:val="00F92D99"/>
    <w:rsid w:val="00F93B2C"/>
    <w:rsid w:val="00F948CC"/>
    <w:rsid w:val="00F95C32"/>
    <w:rsid w:val="00F961CC"/>
    <w:rsid w:val="00F961EA"/>
    <w:rsid w:val="00F96254"/>
    <w:rsid w:val="00F9677A"/>
    <w:rsid w:val="00F97EDF"/>
    <w:rsid w:val="00FA0152"/>
    <w:rsid w:val="00FA0B0A"/>
    <w:rsid w:val="00FA2200"/>
    <w:rsid w:val="00FA27D5"/>
    <w:rsid w:val="00FA2BC2"/>
    <w:rsid w:val="00FA4895"/>
    <w:rsid w:val="00FA4936"/>
    <w:rsid w:val="00FA5583"/>
    <w:rsid w:val="00FA5621"/>
    <w:rsid w:val="00FA563F"/>
    <w:rsid w:val="00FA60E0"/>
    <w:rsid w:val="00FA64CC"/>
    <w:rsid w:val="00FA6CE3"/>
    <w:rsid w:val="00FA7E7B"/>
    <w:rsid w:val="00FA7FF0"/>
    <w:rsid w:val="00FB027C"/>
    <w:rsid w:val="00FB036C"/>
    <w:rsid w:val="00FB147D"/>
    <w:rsid w:val="00FB15A7"/>
    <w:rsid w:val="00FB4033"/>
    <w:rsid w:val="00FB4C2A"/>
    <w:rsid w:val="00FB56C2"/>
    <w:rsid w:val="00FB6067"/>
    <w:rsid w:val="00FB76DB"/>
    <w:rsid w:val="00FB7A71"/>
    <w:rsid w:val="00FB7E3B"/>
    <w:rsid w:val="00FC0201"/>
    <w:rsid w:val="00FC0951"/>
    <w:rsid w:val="00FC0C34"/>
    <w:rsid w:val="00FC0CF0"/>
    <w:rsid w:val="00FC159C"/>
    <w:rsid w:val="00FC2989"/>
    <w:rsid w:val="00FC32F6"/>
    <w:rsid w:val="00FC47EA"/>
    <w:rsid w:val="00FC4B05"/>
    <w:rsid w:val="00FC57AB"/>
    <w:rsid w:val="00FC6DD9"/>
    <w:rsid w:val="00FD0178"/>
    <w:rsid w:val="00FD0BEA"/>
    <w:rsid w:val="00FD0E0F"/>
    <w:rsid w:val="00FD13A1"/>
    <w:rsid w:val="00FD1FDE"/>
    <w:rsid w:val="00FD29EA"/>
    <w:rsid w:val="00FD4388"/>
    <w:rsid w:val="00FD6D07"/>
    <w:rsid w:val="00FD76CB"/>
    <w:rsid w:val="00FD7BDF"/>
    <w:rsid w:val="00FD7F03"/>
    <w:rsid w:val="00FE064B"/>
    <w:rsid w:val="00FE1BBE"/>
    <w:rsid w:val="00FE215C"/>
    <w:rsid w:val="00FE26B4"/>
    <w:rsid w:val="00FE27ED"/>
    <w:rsid w:val="00FE3206"/>
    <w:rsid w:val="00FE45B7"/>
    <w:rsid w:val="00FE47C2"/>
    <w:rsid w:val="00FE4884"/>
    <w:rsid w:val="00FE48E5"/>
    <w:rsid w:val="00FE53AE"/>
    <w:rsid w:val="00FE6384"/>
    <w:rsid w:val="00FE682F"/>
    <w:rsid w:val="00FE6B3A"/>
    <w:rsid w:val="00FE6C57"/>
    <w:rsid w:val="00FE6FAA"/>
    <w:rsid w:val="00FF040A"/>
    <w:rsid w:val="00FF0F41"/>
    <w:rsid w:val="00FF1427"/>
    <w:rsid w:val="00FF24D9"/>
    <w:rsid w:val="00FF3D7D"/>
    <w:rsid w:val="00FF41DF"/>
    <w:rsid w:val="00FF6028"/>
    <w:rsid w:val="00FF6167"/>
    <w:rsid w:val="00FF6500"/>
    <w:rsid w:val="00FF718E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D321D6"/>
  <w15:docId w15:val="{148A901D-EAB7-4678-B8BE-0AA2E3E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192E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0E704E"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link w:val="20"/>
    <w:uiPriority w:val="9"/>
    <w:qFormat/>
    <w:rsid w:val="000E704E"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rsid w:val="000E704E"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rsid w:val="000E704E"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rsid w:val="000E704E"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rsid w:val="000E704E"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rsid w:val="000E704E"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rsid w:val="000E704E"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rsid w:val="000E704E"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704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0E704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0E704E"/>
  </w:style>
  <w:style w:type="paragraph" w:styleId="a8">
    <w:name w:val="Body Text Indent"/>
    <w:basedOn w:val="a"/>
    <w:rsid w:val="000E704E"/>
    <w:pPr>
      <w:ind w:firstLine="425"/>
    </w:pPr>
    <w:rPr>
      <w:rFonts w:ascii="GOST type A" w:hAnsi="GOST type A"/>
      <w:sz w:val="36"/>
    </w:rPr>
  </w:style>
  <w:style w:type="paragraph" w:styleId="21">
    <w:name w:val="Body Text Indent 2"/>
    <w:basedOn w:val="a"/>
    <w:rsid w:val="000E704E"/>
    <w:pPr>
      <w:ind w:left="142" w:firstLine="425"/>
    </w:pPr>
    <w:rPr>
      <w:rFonts w:ascii="GOST type A" w:hAnsi="GOST type A"/>
      <w:color w:val="FFFF00"/>
      <w:sz w:val="40"/>
    </w:rPr>
  </w:style>
  <w:style w:type="paragraph" w:styleId="30">
    <w:name w:val="Body Text Indent 3"/>
    <w:basedOn w:val="a"/>
    <w:rsid w:val="000E704E"/>
    <w:pPr>
      <w:ind w:firstLine="567"/>
    </w:pPr>
    <w:rPr>
      <w:rFonts w:ascii="GOST type A" w:hAnsi="GOST type A"/>
      <w:sz w:val="40"/>
    </w:rPr>
  </w:style>
  <w:style w:type="paragraph" w:styleId="a9">
    <w:name w:val="Document Map"/>
    <w:basedOn w:val="a"/>
    <w:semiHidden/>
    <w:rsid w:val="000E704E"/>
    <w:pPr>
      <w:shd w:val="clear" w:color="auto" w:fill="000080"/>
    </w:pPr>
    <w:rPr>
      <w:rFonts w:ascii="Tahoma" w:hAnsi="Tahoma"/>
    </w:rPr>
  </w:style>
  <w:style w:type="paragraph" w:styleId="aa">
    <w:name w:val="Block Text"/>
    <w:basedOn w:val="a"/>
    <w:rsid w:val="000E704E"/>
    <w:pPr>
      <w:ind w:left="142" w:right="-1" w:firstLine="425"/>
    </w:pPr>
    <w:rPr>
      <w:rFonts w:ascii="GOST type A" w:hAnsi="GOST type A"/>
      <w:color w:val="000000"/>
      <w:sz w:val="40"/>
    </w:rPr>
  </w:style>
  <w:style w:type="paragraph" w:styleId="ab">
    <w:name w:val="Body Text"/>
    <w:basedOn w:val="a"/>
    <w:rsid w:val="000E704E"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22">
    <w:name w:val="Body Text 2"/>
    <w:basedOn w:val="a"/>
    <w:rsid w:val="000E704E"/>
    <w:rPr>
      <w:rFonts w:ascii="GOST type A" w:hAnsi="GOST type A"/>
      <w:sz w:val="40"/>
    </w:rPr>
  </w:style>
  <w:style w:type="paragraph" w:styleId="31">
    <w:name w:val="Body Text 3"/>
    <w:basedOn w:val="a"/>
    <w:rsid w:val="000E704E"/>
    <w:rPr>
      <w:rFonts w:ascii="GOST type B" w:hAnsi="GOST type B"/>
      <w:i/>
      <w:iCs/>
      <w:sz w:val="36"/>
    </w:rPr>
  </w:style>
  <w:style w:type="paragraph" w:customStyle="1" w:styleId="11">
    <w:name w:val="Обычный1"/>
    <w:rsid w:val="000E704E"/>
    <w:pPr>
      <w:widowControl w:val="0"/>
      <w:ind w:firstLine="737"/>
      <w:jc w:val="both"/>
    </w:pPr>
    <w:rPr>
      <w:snapToGrid w:val="0"/>
      <w:sz w:val="28"/>
    </w:rPr>
  </w:style>
  <w:style w:type="paragraph" w:customStyle="1" w:styleId="ac">
    <w:name w:val="обычный"/>
    <w:aliases w:val="без_от"/>
    <w:basedOn w:val="a"/>
    <w:rsid w:val="000E704E"/>
    <w:rPr>
      <w:snapToGrid w:val="0"/>
      <w:sz w:val="26"/>
    </w:rPr>
  </w:style>
  <w:style w:type="paragraph" w:customStyle="1" w:styleId="xl24">
    <w:name w:val="xl24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rsid w:val="00B954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23">
    <w:name w:val="envelope return"/>
    <w:basedOn w:val="a"/>
    <w:rsid w:val="000E704E"/>
    <w:rPr>
      <w:rFonts w:ascii="Arial" w:hAnsi="Arial" w:cs="Arial"/>
    </w:rPr>
  </w:style>
  <w:style w:type="paragraph" w:customStyle="1" w:styleId="xl26">
    <w:name w:val="xl26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B954C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B954C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rsid w:val="00B954C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rsid w:val="00B954C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B954C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rsid w:val="00B954C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rsid w:val="00B954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table" w:styleId="ad">
    <w:name w:val="Table Grid"/>
    <w:basedOn w:val="a1"/>
    <w:rsid w:val="00B9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Заголовок 100"/>
    <w:basedOn w:val="2"/>
    <w:autoRedefine/>
    <w:rsid w:val="00805707"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rsid w:val="00616A1E"/>
    <w:rPr>
      <w:rFonts w:ascii="GOST type A" w:hAnsi="GOST type A"/>
      <w:sz w:val="48"/>
      <w:szCs w:val="24"/>
      <w:lang w:val="ru-RU" w:eastAsia="ru-RU" w:bidi="ar-SA"/>
    </w:rPr>
  </w:style>
  <w:style w:type="character" w:styleId="ae">
    <w:name w:val="Hyperlink"/>
    <w:uiPriority w:val="99"/>
    <w:rsid w:val="00616A1E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42506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616319"/>
    <w:pPr>
      <w:tabs>
        <w:tab w:val="left" w:pos="480"/>
        <w:tab w:val="right" w:leader="dot" w:pos="9923"/>
      </w:tabs>
      <w:ind w:right="-2"/>
    </w:pPr>
  </w:style>
  <w:style w:type="paragraph" w:styleId="24">
    <w:name w:val="toc 2"/>
    <w:basedOn w:val="a"/>
    <w:next w:val="a"/>
    <w:autoRedefine/>
    <w:uiPriority w:val="39"/>
    <w:rsid w:val="00425062"/>
    <w:pPr>
      <w:ind w:left="240"/>
    </w:pPr>
  </w:style>
  <w:style w:type="paragraph" w:styleId="32">
    <w:name w:val="toc 3"/>
    <w:basedOn w:val="a"/>
    <w:next w:val="a"/>
    <w:autoRedefine/>
    <w:uiPriority w:val="39"/>
    <w:rsid w:val="00425062"/>
    <w:pPr>
      <w:tabs>
        <w:tab w:val="left" w:pos="709"/>
        <w:tab w:val="right" w:leader="dot" w:pos="9061"/>
      </w:tabs>
      <w:ind w:left="480" w:hanging="196"/>
    </w:pPr>
    <w:rPr>
      <w:noProof/>
      <w:szCs w:val="28"/>
    </w:rPr>
  </w:style>
  <w:style w:type="character" w:styleId="af0">
    <w:name w:val="line number"/>
    <w:basedOn w:val="a0"/>
    <w:rsid w:val="00C2479F"/>
  </w:style>
  <w:style w:type="paragraph" w:styleId="af1">
    <w:name w:val="Normal (Web)"/>
    <w:basedOn w:val="a"/>
    <w:uiPriority w:val="99"/>
    <w:rsid w:val="00945DD7"/>
    <w:pPr>
      <w:spacing w:before="100" w:beforeAutospacing="1" w:after="100" w:afterAutospacing="1"/>
    </w:pPr>
  </w:style>
  <w:style w:type="paragraph" w:styleId="af2">
    <w:name w:val="footnote text"/>
    <w:aliases w:val="Текст сноски Знак Знак Знак"/>
    <w:basedOn w:val="a"/>
    <w:link w:val="af3"/>
    <w:qFormat/>
    <w:rsid w:val="0034640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aliases w:val="Текст сноски Знак Знак Знак Знак"/>
    <w:basedOn w:val="a0"/>
    <w:link w:val="af2"/>
    <w:rsid w:val="0034640C"/>
  </w:style>
  <w:style w:type="character" w:styleId="af4">
    <w:name w:val="footnote reference"/>
    <w:qFormat/>
    <w:rsid w:val="006F311D"/>
    <w:rPr>
      <w:rFonts w:ascii="Times New Roman" w:hAnsi="Times New Roman"/>
      <w:sz w:val="20"/>
      <w:vertAlign w:val="superscript"/>
    </w:rPr>
  </w:style>
  <w:style w:type="character" w:customStyle="1" w:styleId="a6">
    <w:name w:val="Нижний колонтитул Знак"/>
    <w:link w:val="a5"/>
    <w:uiPriority w:val="99"/>
    <w:rsid w:val="006D4DD6"/>
    <w:rPr>
      <w:sz w:val="24"/>
      <w:szCs w:val="24"/>
    </w:rPr>
  </w:style>
  <w:style w:type="paragraph" w:customStyle="1" w:styleId="body">
    <w:name w:val="body"/>
    <w:basedOn w:val="a"/>
    <w:rsid w:val="00864DD6"/>
    <w:pPr>
      <w:spacing w:before="100" w:beforeAutospacing="1" w:after="100" w:afterAutospacing="1"/>
    </w:pPr>
  </w:style>
  <w:style w:type="character" w:customStyle="1" w:styleId="smaller">
    <w:name w:val="smaller"/>
    <w:basedOn w:val="a0"/>
    <w:rsid w:val="008D16A7"/>
  </w:style>
  <w:style w:type="character" w:styleId="af5">
    <w:name w:val="Strong"/>
    <w:uiPriority w:val="22"/>
    <w:qFormat/>
    <w:rsid w:val="00764FEE"/>
    <w:rPr>
      <w:b/>
      <w:bCs/>
    </w:rPr>
  </w:style>
  <w:style w:type="paragraph" w:customStyle="1" w:styleId="before-list">
    <w:name w:val="before-list"/>
    <w:basedOn w:val="a"/>
    <w:rsid w:val="002D783F"/>
    <w:pPr>
      <w:spacing w:before="100" w:beforeAutospacing="1" w:after="100" w:afterAutospacing="1"/>
    </w:pPr>
  </w:style>
  <w:style w:type="character" w:customStyle="1" w:styleId="hl">
    <w:name w:val="hl"/>
    <w:basedOn w:val="a0"/>
    <w:rsid w:val="00246615"/>
  </w:style>
  <w:style w:type="character" w:customStyle="1" w:styleId="butback">
    <w:name w:val="butback"/>
    <w:basedOn w:val="a0"/>
    <w:rsid w:val="00992940"/>
  </w:style>
  <w:style w:type="character" w:customStyle="1" w:styleId="submenu-table">
    <w:name w:val="submenu-table"/>
    <w:basedOn w:val="a0"/>
    <w:rsid w:val="00992940"/>
  </w:style>
  <w:style w:type="character" w:customStyle="1" w:styleId="text">
    <w:name w:val="text"/>
    <w:basedOn w:val="a0"/>
    <w:rsid w:val="00984E46"/>
  </w:style>
  <w:style w:type="character" w:styleId="af6">
    <w:name w:val="Emphasis"/>
    <w:uiPriority w:val="20"/>
    <w:qFormat/>
    <w:rsid w:val="000D1F4E"/>
    <w:rPr>
      <w:i/>
      <w:iCs/>
    </w:rPr>
  </w:style>
  <w:style w:type="character" w:styleId="HTML">
    <w:name w:val="HTML Cite"/>
    <w:uiPriority w:val="99"/>
    <w:unhideWhenUsed/>
    <w:rsid w:val="003E6946"/>
    <w:rPr>
      <w:i/>
      <w:iCs/>
    </w:rPr>
  </w:style>
  <w:style w:type="character" w:customStyle="1" w:styleId="sourhr">
    <w:name w:val="sourhr"/>
    <w:basedOn w:val="a0"/>
    <w:rsid w:val="003E6946"/>
  </w:style>
  <w:style w:type="character" w:customStyle="1" w:styleId="st">
    <w:name w:val="st"/>
    <w:basedOn w:val="a0"/>
    <w:rsid w:val="00B724C5"/>
  </w:style>
  <w:style w:type="paragraph" w:customStyle="1" w:styleId="Default">
    <w:name w:val="Default"/>
    <w:rsid w:val="00AB3B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alloon Text"/>
    <w:basedOn w:val="a"/>
    <w:link w:val="af8"/>
    <w:rsid w:val="005558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5558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0C7B22"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rsid w:val="004E1D64"/>
  </w:style>
  <w:style w:type="paragraph" w:customStyle="1" w:styleId="iichmini">
    <w:name w:val="iic_h_mini"/>
    <w:basedOn w:val="a"/>
    <w:rsid w:val="00396422"/>
    <w:pPr>
      <w:spacing w:before="100" w:beforeAutospacing="1" w:after="100" w:afterAutospacing="1"/>
    </w:pPr>
  </w:style>
  <w:style w:type="paragraph" w:customStyle="1" w:styleId="iicpadd">
    <w:name w:val="iic_padd"/>
    <w:basedOn w:val="a"/>
    <w:rsid w:val="00396422"/>
    <w:pPr>
      <w:spacing w:before="100" w:beforeAutospacing="1" w:after="100" w:afterAutospacing="1"/>
    </w:pPr>
  </w:style>
  <w:style w:type="character" w:customStyle="1" w:styleId="w">
    <w:name w:val="w"/>
    <w:basedOn w:val="a0"/>
    <w:rsid w:val="00586865"/>
  </w:style>
  <w:style w:type="paragraph" w:styleId="af9">
    <w:name w:val="List"/>
    <w:basedOn w:val="a"/>
    <w:uiPriority w:val="99"/>
    <w:unhideWhenUsed/>
    <w:rsid w:val="00EC1F3C"/>
    <w:pPr>
      <w:spacing w:before="100" w:beforeAutospacing="1" w:after="100" w:afterAutospacing="1"/>
    </w:pPr>
  </w:style>
  <w:style w:type="character" w:customStyle="1" w:styleId="ref-info">
    <w:name w:val="ref-info"/>
    <w:basedOn w:val="a0"/>
    <w:rsid w:val="00063FD3"/>
  </w:style>
  <w:style w:type="character" w:customStyle="1" w:styleId="citation">
    <w:name w:val="citation"/>
    <w:basedOn w:val="a0"/>
    <w:rsid w:val="00063FD3"/>
  </w:style>
  <w:style w:type="paragraph" w:customStyle="1" w:styleId="afa">
    <w:name w:val="_"/>
    <w:basedOn w:val="a"/>
    <w:rsid w:val="00450D3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0A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A4ACF"/>
    <w:rPr>
      <w:rFonts w:ascii="Courier New" w:hAnsi="Courier New" w:cs="Courier New"/>
    </w:rPr>
  </w:style>
  <w:style w:type="paragraph" w:customStyle="1" w:styleId="25">
    <w:name w:val="Обычный2"/>
    <w:basedOn w:val="a"/>
    <w:rsid w:val="0016346D"/>
    <w:pPr>
      <w:spacing w:before="100" w:beforeAutospacing="1" w:after="100" w:afterAutospacing="1"/>
    </w:pPr>
  </w:style>
  <w:style w:type="paragraph" w:customStyle="1" w:styleId="Heading">
    <w:name w:val="Heading"/>
    <w:rsid w:val="00FE682F"/>
    <w:rPr>
      <w:rFonts w:ascii="Arial" w:hAnsi="Arial"/>
      <w:b/>
      <w:snapToGrid w:val="0"/>
      <w:sz w:val="22"/>
    </w:rPr>
  </w:style>
  <w:style w:type="paragraph" w:customStyle="1" w:styleId="ConsNormal">
    <w:name w:val="ConsNormal"/>
    <w:rsid w:val="00FE682F"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b">
    <w:name w:val="a"/>
    <w:basedOn w:val="a"/>
    <w:rsid w:val="00572CC5"/>
    <w:pPr>
      <w:spacing w:before="100" w:beforeAutospacing="1" w:after="100" w:afterAutospacing="1"/>
    </w:pPr>
  </w:style>
  <w:style w:type="paragraph" w:customStyle="1" w:styleId="a40">
    <w:name w:val="a4"/>
    <w:basedOn w:val="a"/>
    <w:rsid w:val="00CE2E31"/>
    <w:pPr>
      <w:spacing w:before="100" w:beforeAutospacing="1" w:after="100" w:afterAutospacing="1"/>
    </w:pPr>
  </w:style>
  <w:style w:type="paragraph" w:styleId="afc">
    <w:name w:val="List Paragraph"/>
    <w:basedOn w:val="a"/>
    <w:uiPriority w:val="34"/>
    <w:qFormat/>
    <w:rsid w:val="00A17CAB"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rsid w:val="0016412C"/>
    <w:pPr>
      <w:spacing w:before="100" w:beforeAutospacing="1" w:after="100" w:afterAutospacing="1"/>
    </w:pPr>
  </w:style>
  <w:style w:type="paragraph" w:customStyle="1" w:styleId="arial14">
    <w:name w:val="arial14"/>
    <w:basedOn w:val="a"/>
    <w:rsid w:val="00836D65"/>
    <w:pPr>
      <w:spacing w:before="100" w:beforeAutospacing="1" w:after="100" w:afterAutospacing="1"/>
    </w:pPr>
  </w:style>
  <w:style w:type="character" w:customStyle="1" w:styleId="arial140">
    <w:name w:val="arial140"/>
    <w:basedOn w:val="a0"/>
    <w:rsid w:val="00836D65"/>
  </w:style>
  <w:style w:type="character" w:customStyle="1" w:styleId="search-hl">
    <w:name w:val="search-hl"/>
    <w:basedOn w:val="a0"/>
    <w:rsid w:val="003004DE"/>
  </w:style>
  <w:style w:type="paragraph" w:customStyle="1" w:styleId="40">
    <w:name w:val="4"/>
    <w:basedOn w:val="a"/>
    <w:rsid w:val="00C83AEA"/>
    <w:pPr>
      <w:spacing w:before="100" w:beforeAutospacing="1" w:after="100" w:afterAutospacing="1"/>
    </w:pPr>
  </w:style>
  <w:style w:type="character" w:customStyle="1" w:styleId="blk">
    <w:name w:val="blk"/>
    <w:basedOn w:val="a0"/>
    <w:rsid w:val="00331F56"/>
  </w:style>
  <w:style w:type="paragraph" w:styleId="afd">
    <w:name w:val="Plain Text"/>
    <w:basedOn w:val="a"/>
    <w:link w:val="afe"/>
    <w:uiPriority w:val="99"/>
    <w:unhideWhenUsed/>
    <w:rsid w:val="00E90D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e">
    <w:name w:val="Текст Знак"/>
    <w:basedOn w:val="a0"/>
    <w:link w:val="afd"/>
    <w:uiPriority w:val="99"/>
    <w:rsid w:val="00E90D4F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rsid w:val="00465508"/>
    <w:pPr>
      <w:spacing w:before="100" w:beforeAutospacing="1" w:after="100" w:afterAutospacing="1"/>
    </w:pPr>
  </w:style>
  <w:style w:type="character" w:customStyle="1" w:styleId="a4">
    <w:name w:val="Верхний колонтитул Знак"/>
    <w:basedOn w:val="a0"/>
    <w:link w:val="a3"/>
    <w:uiPriority w:val="99"/>
    <w:rsid w:val="007768BD"/>
    <w:rPr>
      <w:sz w:val="24"/>
      <w:szCs w:val="24"/>
    </w:rPr>
  </w:style>
  <w:style w:type="paragraph" w:styleId="aff">
    <w:name w:val="Title"/>
    <w:basedOn w:val="a"/>
    <w:link w:val="aff0"/>
    <w:qFormat/>
    <w:rsid w:val="00AC2919"/>
    <w:pPr>
      <w:jc w:val="center"/>
    </w:pPr>
    <w:rPr>
      <w:b/>
      <w:bCs/>
    </w:rPr>
  </w:style>
  <w:style w:type="character" w:customStyle="1" w:styleId="aff0">
    <w:name w:val="Заголовок Знак"/>
    <w:basedOn w:val="a0"/>
    <w:link w:val="aff"/>
    <w:rsid w:val="00AC2919"/>
    <w:rPr>
      <w:b/>
      <w:bCs/>
      <w:sz w:val="28"/>
      <w:szCs w:val="24"/>
    </w:rPr>
  </w:style>
  <w:style w:type="paragraph" w:customStyle="1" w:styleId="s3">
    <w:name w:val="s_3"/>
    <w:basedOn w:val="a"/>
    <w:rsid w:val="005371C9"/>
    <w:pPr>
      <w:spacing w:before="100" w:beforeAutospacing="1" w:after="100" w:afterAutospacing="1"/>
    </w:pPr>
  </w:style>
  <w:style w:type="character" w:customStyle="1" w:styleId="s24">
    <w:name w:val="s_24"/>
    <w:basedOn w:val="a0"/>
    <w:rsid w:val="005371C9"/>
  </w:style>
  <w:style w:type="character" w:customStyle="1" w:styleId="s10">
    <w:name w:val="s_10"/>
    <w:basedOn w:val="a0"/>
    <w:rsid w:val="005371C9"/>
  </w:style>
  <w:style w:type="paragraph" w:customStyle="1" w:styleId="s9">
    <w:name w:val="s_9"/>
    <w:basedOn w:val="a"/>
    <w:rsid w:val="005371C9"/>
    <w:pPr>
      <w:spacing w:before="100" w:beforeAutospacing="1" w:after="100" w:afterAutospacing="1"/>
    </w:pPr>
  </w:style>
  <w:style w:type="character" w:customStyle="1" w:styleId="idea">
    <w:name w:val="idea"/>
    <w:basedOn w:val="a0"/>
    <w:rsid w:val="00B03217"/>
  </w:style>
  <w:style w:type="character" w:customStyle="1" w:styleId="keyword">
    <w:name w:val="keyword"/>
    <w:basedOn w:val="a0"/>
    <w:rsid w:val="00200EE0"/>
  </w:style>
  <w:style w:type="paragraph" w:customStyle="1" w:styleId="answer">
    <w:name w:val="answer"/>
    <w:basedOn w:val="a"/>
    <w:rsid w:val="004B192E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f1">
    <w:name w:val="endnote text"/>
    <w:basedOn w:val="a"/>
    <w:link w:val="aff2"/>
    <w:rsid w:val="000D04BB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rsid w:val="000D04BB"/>
  </w:style>
  <w:style w:type="character" w:styleId="aff3">
    <w:name w:val="endnote reference"/>
    <w:basedOn w:val="a0"/>
    <w:rsid w:val="000D04BB"/>
    <w:rPr>
      <w:vertAlign w:val="superscript"/>
    </w:rPr>
  </w:style>
  <w:style w:type="paragraph" w:customStyle="1" w:styleId="13">
    <w:name w:val="Стиль1"/>
    <w:basedOn w:val="1"/>
    <w:link w:val="14"/>
    <w:qFormat/>
    <w:rsid w:val="00EC4C47"/>
    <w:pPr>
      <w:ind w:firstLine="709"/>
    </w:pPr>
    <w:rPr>
      <w:rFonts w:ascii="Arial" w:hAnsi="Arial"/>
      <w:b/>
      <w:sz w:val="28"/>
      <w:szCs w:val="28"/>
    </w:rPr>
  </w:style>
  <w:style w:type="paragraph" w:customStyle="1" w:styleId="26">
    <w:name w:val="Стиль2"/>
    <w:basedOn w:val="1"/>
    <w:qFormat/>
    <w:rsid w:val="00EC4C47"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4">
    <w:name w:val="Стиль1 Знак"/>
    <w:basedOn w:val="10"/>
    <w:link w:val="13"/>
    <w:rsid w:val="00EC4C47"/>
    <w:rPr>
      <w:rFonts w:ascii="Arial" w:hAnsi="Arial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B4093"/>
    <w:rPr>
      <w:rFonts w:ascii="GOST type A" w:hAnsi="GOST type A"/>
      <w:sz w:val="40"/>
      <w:szCs w:val="24"/>
    </w:rPr>
  </w:style>
  <w:style w:type="character" w:customStyle="1" w:styleId="content-image-captiontitle">
    <w:name w:val="content-image-caption__title"/>
    <w:basedOn w:val="a0"/>
    <w:rsid w:val="006F560A"/>
  </w:style>
  <w:style w:type="character" w:customStyle="1" w:styleId="content-image-captionauthor">
    <w:name w:val="content-image-caption__author"/>
    <w:basedOn w:val="a0"/>
    <w:rsid w:val="006F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071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94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448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9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07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58931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24720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2015">
                  <w:marLeft w:val="0"/>
                  <w:marRight w:val="0"/>
                  <w:marTop w:val="0"/>
                  <w:marBottom w:val="3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565">
                      <w:marLeft w:val="0"/>
                      <w:marRight w:val="215"/>
                      <w:marTop w:val="0"/>
                      <w:marBottom w:val="107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  <w:div w:id="18521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408">
          <w:marLeft w:val="43"/>
          <w:marRight w:val="43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952">
          <w:marLeft w:val="9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585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6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21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074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8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7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7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536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9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31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38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19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91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47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0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7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9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2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5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2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0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21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38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83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7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6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59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10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07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3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5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68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93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5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82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19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7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07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7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6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3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254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37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5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2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86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9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1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98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149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27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35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225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1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3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72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03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1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20">
              <w:marLeft w:val="0"/>
              <w:marRight w:val="0"/>
              <w:marTop w:val="4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83">
              <w:marLeft w:val="0"/>
              <w:marRight w:val="0"/>
              <w:marTop w:val="1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05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5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8">
              <w:marLeft w:val="0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97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37">
              <w:marLeft w:val="0"/>
              <w:marRight w:val="0"/>
              <w:marTop w:val="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656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75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252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657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598">
          <w:marLeft w:val="240"/>
          <w:marRight w:val="53"/>
          <w:marTop w:val="0"/>
          <w:marBottom w:val="213"/>
          <w:divBdr>
            <w:top w:val="none" w:sz="0" w:space="0" w:color="auto"/>
            <w:left w:val="single" w:sz="4" w:space="8" w:color="CED6DE"/>
            <w:bottom w:val="none" w:sz="0" w:space="0" w:color="auto"/>
            <w:right w:val="none" w:sz="0" w:space="0" w:color="auto"/>
          </w:divBdr>
        </w:div>
      </w:divsChild>
    </w:div>
    <w:div w:id="152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3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89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35287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5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846872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22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465808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473">
          <w:marLeft w:val="0"/>
          <w:marRight w:val="0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as.com/ru_ru/insights/analytics/machine-learning.html" TargetMode="External"/><Relationship Id="rId18" Type="http://schemas.openxmlformats.org/officeDocument/2006/relationships/hyperlink" Target="http://blogs.sas.com/content/subconsciousmusings/2017/04/12/machine-learning-algorithm-use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venturebeat.com/2019/07/11/exyn-technologies-raises-16-million-for-drones-that-map-underground-spaces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sas.com/ru_ru/insights/big-data/internet-of-things.html" TargetMode="External"/><Relationship Id="rId25" Type="http://schemas.openxmlformats.org/officeDocument/2006/relationships/hyperlink" Target="https://theoryandpractice.ru/posts/17550-chto-takoe-iskusstvennyy-intellekt-ii-opredelenie-ponyatiya-prostymi-slovam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lanalytics.com/author.asp?section_id=3314&amp;doc_id=273820" TargetMode="External"/><Relationship Id="rId20" Type="http://schemas.openxmlformats.org/officeDocument/2006/relationships/hyperlink" Target="https://go.forrester.com/predictions-2020/?utm_source=forbes&amp;utm_medium=pr&amp;utm_campaign=predictions_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vc.ru/ml/110478-ii-trendy-chego-zhdat-v-sfere-iskusstvennogo-intellekta-v-2020-go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s.com/ru_ru/insights/articles/big-data/executives-guide-to-cognitive-computing.html" TargetMode="External"/><Relationship Id="rId23" Type="http://schemas.openxmlformats.org/officeDocument/2006/relationships/hyperlink" Target="https://www.cnbc.com/2019/12/18/automated-hacking-deepfakes-top-cybersecurity-threats-in-2020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www.sas.com/ru_ru/insights/articles/analytics/apis-provide-analytics-for-mass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as.com/ru_ru/insights/analytics/deep-learning.html" TargetMode="External"/><Relationship Id="rId22" Type="http://schemas.openxmlformats.org/officeDocument/2006/relationships/hyperlink" Target="https://www.dji.com/newsroom/news/dji-manifold-2-onboard-supercomputer-transforms-drones-into-autonomous-robots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vc.ru/ml/110478-ii-trendy-chego-zhdat-v-sfere-iskusstvennogo-intellekta-v-2020-godu" TargetMode="External"/><Relationship Id="rId2" Type="http://schemas.openxmlformats.org/officeDocument/2006/relationships/hyperlink" Target="https://theoryandpractice.ru/posts/17550-chto-takoe-iskusstvennyy-intellekt-ii-opredelenie-ponyatiya-prostymi-slovami" TargetMode="External"/><Relationship Id="rId1" Type="http://schemas.openxmlformats.org/officeDocument/2006/relationships/hyperlink" Target="https://theoryandpractice.ru/posts/17550-chto-takoe-iskusstvennyy-intellekt-ii-opredelenie-ponyatiya-prostymi-slovam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0;&#1040;&#1058;&#1071;\&#1060;&#1086;&#1088;&#1084;&#1072;%20421\&#1060;&#1086;&#1088;&#1084;&#1072;%20421%20-%20&#1089;&#1083;&#1077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611C-6EEB-4A18-9386-93B3CF79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421 - след</Template>
  <TotalTime>82</TotalTime>
  <Pages>15</Pages>
  <Words>3449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23068</CharactersWithSpaces>
  <SharedDoc>false</SharedDoc>
  <HLinks>
    <vt:vector size="36" baseType="variant"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_Toc453239526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_Toc453239525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_Toc453239524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_Toc453239523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_Toc453239522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_Toc453239521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Бажина</dc:creator>
  <cp:lastModifiedBy>Admin</cp:lastModifiedBy>
  <cp:revision>6</cp:revision>
  <cp:lastPrinted>2003-08-07T04:23:00Z</cp:lastPrinted>
  <dcterms:created xsi:type="dcterms:W3CDTF">2021-01-08T17:14:00Z</dcterms:created>
  <dcterms:modified xsi:type="dcterms:W3CDTF">2021-01-12T09:50:00Z</dcterms:modified>
</cp:coreProperties>
</file>